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4ACC1" w14:textId="77777777" w:rsidR="009D63A3" w:rsidRPr="00643D91" w:rsidRDefault="00C160E7">
      <w:pPr>
        <w:pStyle w:val="Name"/>
        <w:rPr>
          <w:sz w:val="52"/>
          <w:szCs w:val="52"/>
        </w:rPr>
      </w:pPr>
      <w:r w:rsidRPr="00643D91">
        <w:rPr>
          <w:sz w:val="52"/>
          <w:szCs w:val="52"/>
        </w:rPr>
        <w:t>J. Paul Bamberg</w:t>
      </w:r>
      <w:r w:rsidRPr="00643D91">
        <w:rPr>
          <w:sz w:val="52"/>
          <w:szCs w:val="52"/>
        </w:rPr>
        <w:tab/>
      </w:r>
    </w:p>
    <w:p w14:paraId="2F9B1825" w14:textId="12676FB0" w:rsidR="00C160E7" w:rsidRPr="00C160E7" w:rsidRDefault="00C160E7" w:rsidP="00C160E7">
      <w:pPr>
        <w:pStyle w:val="ContactInfo"/>
        <w:ind w:right="-36"/>
        <w:rPr>
          <w:sz w:val="22"/>
          <w:szCs w:val="22"/>
        </w:rPr>
      </w:pPr>
      <w:r w:rsidRPr="00C160E7">
        <w:rPr>
          <w:sz w:val="22"/>
          <w:szCs w:val="22"/>
        </w:rPr>
        <w:t xml:space="preserve">954-815-1278 | </w:t>
      </w:r>
      <w:hyperlink r:id="rId8" w:history="1">
        <w:r w:rsidR="00192F29" w:rsidRPr="008432E4">
          <w:rPr>
            <w:rStyle w:val="Hyperlink"/>
            <w:sz w:val="22"/>
            <w:szCs w:val="22"/>
          </w:rPr>
          <w:t>bamers@hey.com</w:t>
        </w:r>
      </w:hyperlink>
      <w:r w:rsidR="00634446">
        <w:rPr>
          <w:sz w:val="22"/>
          <w:szCs w:val="22"/>
        </w:rPr>
        <w:t xml:space="preserve"> </w:t>
      </w:r>
      <w:r w:rsidR="00634446" w:rsidRPr="00C160E7">
        <w:rPr>
          <w:sz w:val="22"/>
          <w:szCs w:val="22"/>
        </w:rPr>
        <w:t>|</w:t>
      </w:r>
      <w:r w:rsidR="00634446">
        <w:rPr>
          <w:sz w:val="22"/>
          <w:szCs w:val="22"/>
        </w:rPr>
        <w:t xml:space="preserve"> </w:t>
      </w:r>
      <w:hyperlink r:id="rId9" w:history="1">
        <w:r w:rsidR="00F001FB" w:rsidRPr="008432E4">
          <w:rPr>
            <w:rStyle w:val="Hyperlink"/>
            <w:sz w:val="22"/>
            <w:szCs w:val="22"/>
          </w:rPr>
          <w:t>https://github.com/jpbamberg1993</w:t>
        </w:r>
      </w:hyperlink>
      <w:r w:rsidR="00F001FB">
        <w:rPr>
          <w:sz w:val="22"/>
          <w:szCs w:val="22"/>
        </w:rPr>
        <w:t xml:space="preserve"> | </w:t>
      </w:r>
      <w:hyperlink r:id="rId10" w:history="1">
        <w:r w:rsidR="00F001FB" w:rsidRPr="008432E4">
          <w:rPr>
            <w:rStyle w:val="Hyperlink"/>
            <w:sz w:val="22"/>
            <w:szCs w:val="22"/>
          </w:rPr>
          <w:t>https://www.linkedin.com/in/j-paul-bamberg-206817ba</w:t>
        </w:r>
      </w:hyperlink>
    </w:p>
    <w:p w14:paraId="6BFA0E71" w14:textId="77777777" w:rsidR="009D63A3" w:rsidRDefault="00C160E7" w:rsidP="00192F29">
      <w:pPr>
        <w:pStyle w:val="Heading1"/>
      </w:pPr>
      <w:r>
        <w:t>Mission statement</w:t>
      </w:r>
      <w:r>
        <w:tab/>
      </w:r>
      <w:r>
        <w:tab/>
      </w:r>
    </w:p>
    <w:p w14:paraId="51C66CD2" w14:textId="0871ADBD" w:rsidR="00271005" w:rsidRDefault="00C160E7" w:rsidP="00192F29">
      <w:r>
        <w:t>“</w:t>
      </w:r>
      <w:r w:rsidRPr="00C160E7">
        <w:t>We who cut mere stones must always be envisioning cathedrals.</w:t>
      </w:r>
      <w:r>
        <w:t>” – Quarry worker’s creed</w:t>
      </w:r>
    </w:p>
    <w:p w14:paraId="734F3C48" w14:textId="6C163139" w:rsidR="00192F29" w:rsidRDefault="00192F29" w:rsidP="00192F29">
      <w:pPr>
        <w:pStyle w:val="Heading1"/>
      </w:pPr>
      <w:r>
        <w:t>Hard skills</w:t>
      </w:r>
    </w:p>
    <w:p w14:paraId="2DBD697A" w14:textId="19D0FB8C" w:rsidR="002A14E2" w:rsidRDefault="00562B27" w:rsidP="00192F29">
      <w:r>
        <w:t>I am primary skilled with</w:t>
      </w:r>
      <w:r w:rsidR="00192F29">
        <w:t xml:space="preserve"> JavaScript and C#. I love the experience of coding in TypeScript and C#. I am capable on the front end using Vue</w:t>
      </w:r>
      <w:r>
        <w:t>.js</w:t>
      </w:r>
      <w:r w:rsidR="00192F29">
        <w:t xml:space="preserve"> and React</w:t>
      </w:r>
      <w:r>
        <w:t>.js</w:t>
      </w:r>
      <w:r w:rsidR="00192F29">
        <w:t xml:space="preserve">. I do my best to write semantic HTML and </w:t>
      </w:r>
      <w:r w:rsidR="008007F7">
        <w:t xml:space="preserve">am knowledgeable in regard to CSS, being well versed in modern practices like CSS Grid and Flexbox. When creating </w:t>
      </w:r>
      <w:r>
        <w:t>APIs,</w:t>
      </w:r>
      <w:r w:rsidR="008007F7">
        <w:t xml:space="preserve"> I have extensive production experience with .NET and Express.js. I have also architected a number of production databases and feel confident in my SQL abilities, specifically T-SQL.</w:t>
      </w:r>
    </w:p>
    <w:p w14:paraId="014EEBF3" w14:textId="77777777" w:rsidR="00A42A65" w:rsidRDefault="00A42A65" w:rsidP="00192F29"/>
    <w:p w14:paraId="279190C6" w14:textId="392EE899" w:rsidR="002A14E2" w:rsidRDefault="002A14E2" w:rsidP="00192F29">
      <w:r>
        <w:t>Below are all the technologies I have interacted with throughout my career:</w:t>
      </w:r>
    </w:p>
    <w:p w14:paraId="5732CEDD" w14:textId="13E98FFA" w:rsidR="00271005" w:rsidRDefault="002A14E2" w:rsidP="00192F29">
      <w:r>
        <w:t xml:space="preserve">HTML, CSS, JavaScript, TypeScript, C#, </w:t>
      </w:r>
      <w:r>
        <w:t xml:space="preserve">PHP, Java, </w:t>
      </w:r>
      <w:r>
        <w:t>Visual Basic,</w:t>
      </w:r>
      <w:r w:rsidR="00A42A65">
        <w:t xml:space="preserve"> Ruby,</w:t>
      </w:r>
      <w:r>
        <w:t xml:space="preserve"> Vue.js, React.js,</w:t>
      </w:r>
      <w:r w:rsidR="00A42A65">
        <w:t xml:space="preserve"> Angular.js,</w:t>
      </w:r>
      <w:r>
        <w:t xml:space="preserve"> Nuxt.js, </w:t>
      </w:r>
      <w:r w:rsidR="00A42A65">
        <w:t xml:space="preserve">Next.js, Nest.js, </w:t>
      </w:r>
      <w:r>
        <w:t>Express.js,</w:t>
      </w:r>
      <w:r>
        <w:t xml:space="preserve"> .NET Framework,</w:t>
      </w:r>
      <w:r>
        <w:t xml:space="preserve"> .NET Core,</w:t>
      </w:r>
      <w:r>
        <w:t xml:space="preserve"> </w:t>
      </w:r>
      <w:proofErr w:type="spellStart"/>
      <w:r>
        <w:t>Codeigniter</w:t>
      </w:r>
      <w:proofErr w:type="spellEnd"/>
      <w:r>
        <w:t xml:space="preserve">, </w:t>
      </w:r>
      <w:r w:rsidR="00A42A65">
        <w:t xml:space="preserve">Ruby on Rails, </w:t>
      </w:r>
      <w:r>
        <w:t xml:space="preserve">MSSQL, </w:t>
      </w:r>
      <w:proofErr w:type="spellStart"/>
      <w:r>
        <w:t>PostgresSQL</w:t>
      </w:r>
      <w:proofErr w:type="spellEnd"/>
      <w:r>
        <w:t>,</w:t>
      </w:r>
      <w:r>
        <w:t xml:space="preserve"> </w:t>
      </w:r>
      <w:r w:rsidR="00230B8D">
        <w:t xml:space="preserve">MySQL, </w:t>
      </w:r>
      <w:r w:rsidR="00A42A65">
        <w:t>Git, Team City, Azure DevOps, Azure, Heroku</w:t>
      </w:r>
      <w:r w:rsidR="00A42A65">
        <w:t>,</w:t>
      </w:r>
      <w:r w:rsidR="00D21AEE">
        <w:t xml:space="preserve"> AWS,</w:t>
      </w:r>
      <w:r w:rsidR="00A42A65">
        <w:t xml:space="preserve"> </w:t>
      </w:r>
      <w:r>
        <w:t>Adobe Illustrator</w:t>
      </w:r>
      <w:r w:rsidR="00A42A65">
        <w:t xml:space="preserve"> and</w:t>
      </w:r>
      <w:r>
        <w:t xml:space="preserve"> Photoshop</w:t>
      </w:r>
      <w:r>
        <w:t>.</w:t>
      </w:r>
    </w:p>
    <w:p w14:paraId="6E5EF661" w14:textId="2FF7179D" w:rsidR="00271005" w:rsidRDefault="00271005" w:rsidP="00271005">
      <w:pPr>
        <w:pStyle w:val="Heading1"/>
      </w:pPr>
      <w:r>
        <w:t xml:space="preserve">soft </w:t>
      </w:r>
      <w:r>
        <w:t>skills</w:t>
      </w:r>
    </w:p>
    <w:p w14:paraId="4CE7A983" w14:textId="270D42BF" w:rsidR="00271005" w:rsidRDefault="00932746" w:rsidP="00192F29">
      <w:r>
        <w:t xml:space="preserve">I would say that I am an active communicator. For example, in a project planning meeting I will </w:t>
      </w:r>
      <w:r w:rsidR="004D7FEB">
        <w:t xml:space="preserve">not hesitate to </w:t>
      </w:r>
      <w:r>
        <w:t>bring up questions and concerns</w:t>
      </w:r>
      <w:r w:rsidR="004D7FEB">
        <w:t>;</w:t>
      </w:r>
      <w:r>
        <w:t xml:space="preserve"> attempting to ensure we consider as many edge cases as possible.</w:t>
      </w:r>
      <w:r w:rsidR="004D7FEB">
        <w:t xml:space="preserve"> Or</w:t>
      </w:r>
      <w:r w:rsidR="00CC5324">
        <w:t>,</w:t>
      </w:r>
      <w:r w:rsidR="004D7FEB">
        <w:t xml:space="preserve"> </w:t>
      </w:r>
      <w:r w:rsidR="00CC5324">
        <w:t>in regard to</w:t>
      </w:r>
      <w:r w:rsidR="004D7FEB">
        <w:t xml:space="preserve"> emails, I will break the conversation down so that no assumptions are being made and we are being accurate in our </w:t>
      </w:r>
      <w:r w:rsidR="004D7FEB" w:rsidRPr="004D7FEB">
        <w:t>assessment</w:t>
      </w:r>
      <w:r w:rsidR="004D7FEB">
        <w:t>s.</w:t>
      </w:r>
    </w:p>
    <w:sdt>
      <w:sdtPr>
        <w:id w:val="1728489637"/>
        <w:placeholder>
          <w:docPart w:val="436E2E34EA43E742B554DA9091A0D233"/>
        </w:placeholder>
        <w:temporary/>
        <w:showingPlcHdr/>
        <w15:appearance w15:val="hidden"/>
      </w:sdtPr>
      <w:sdtEndPr/>
      <w:sdtContent>
        <w:p w14:paraId="3B15CC0E" w14:textId="77777777" w:rsidR="009D63A3" w:rsidRDefault="008168B2" w:rsidP="00192F29">
          <w:pPr>
            <w:pStyle w:val="Heading1"/>
          </w:pPr>
          <w:r>
            <w:t>Experience</w:t>
          </w:r>
        </w:p>
      </w:sdtContent>
    </w:sdt>
    <w:p w14:paraId="376420CC" w14:textId="4093988F" w:rsidR="008D23D2" w:rsidRDefault="008D23D2" w:rsidP="008D23D2">
      <w:r>
        <w:t>LQD Business Finance</w:t>
      </w:r>
    </w:p>
    <w:p w14:paraId="174B0715" w14:textId="491E31CD" w:rsidR="008D23D2" w:rsidRDefault="00E6035F" w:rsidP="008D23D2">
      <w:r>
        <w:t xml:space="preserve">Senior </w:t>
      </w:r>
      <w:r w:rsidR="008D23D2">
        <w:t>Software Developer | 0</w:t>
      </w:r>
      <w:r w:rsidR="00DB3129">
        <w:t>6</w:t>
      </w:r>
      <w:r w:rsidR="008D23D2">
        <w:t xml:space="preserve">/2020 – </w:t>
      </w:r>
      <w:r w:rsidR="00DB3129">
        <w:t>Current</w:t>
      </w:r>
    </w:p>
    <w:p w14:paraId="5D95FBDE" w14:textId="7CC4CC14" w:rsidR="00775C06" w:rsidRDefault="00E6035F" w:rsidP="004D7FEB">
      <w:pPr>
        <w:pStyle w:val="ListBullet"/>
      </w:pPr>
      <w:r>
        <w:t xml:space="preserve">I </w:t>
      </w:r>
      <w:r w:rsidR="0083442A">
        <w:t xml:space="preserve">worked </w:t>
      </w:r>
      <w:r w:rsidR="004D7FEB">
        <w:t xml:space="preserve">with a team to </w:t>
      </w:r>
      <w:r w:rsidR="0083442A">
        <w:t xml:space="preserve">create a </w:t>
      </w:r>
      <w:r>
        <w:t>portal</w:t>
      </w:r>
      <w:r w:rsidR="00372446">
        <w:t xml:space="preserve"> in Vue.js and Express.js</w:t>
      </w:r>
      <w:r>
        <w:t xml:space="preserve"> </w:t>
      </w:r>
      <w:r w:rsidR="0083442A">
        <w:t xml:space="preserve">that would </w:t>
      </w:r>
      <w:r>
        <w:t xml:space="preserve">assist </w:t>
      </w:r>
      <w:r w:rsidR="004D7FEB">
        <w:t>businesses</w:t>
      </w:r>
      <w:r>
        <w:t xml:space="preserve"> with the Payroll Protection Program.</w:t>
      </w:r>
    </w:p>
    <w:p w14:paraId="1879F49F" w14:textId="3FC2C3EC" w:rsidR="00C115E6" w:rsidRDefault="00372446" w:rsidP="00372446">
      <w:pPr>
        <w:pStyle w:val="ListBullet"/>
      </w:pPr>
      <w:r>
        <w:t>Used .NET to create an API that incorporated data from QuickBooks into our internal systems.</w:t>
      </w:r>
    </w:p>
    <w:p w14:paraId="4F52D28C" w14:textId="7364D1D3" w:rsidR="008D23D2" w:rsidRDefault="008D23D2" w:rsidP="002D007A"/>
    <w:p w14:paraId="7DD26E1B" w14:textId="0CD6F5BA" w:rsidR="00A42A65" w:rsidRDefault="00A42A65" w:rsidP="002D007A"/>
    <w:p w14:paraId="2D9D940C" w14:textId="11456209" w:rsidR="00A42A65" w:rsidRDefault="00A42A65" w:rsidP="002D007A"/>
    <w:p w14:paraId="2DCEA64C" w14:textId="77777777" w:rsidR="00A42A65" w:rsidRDefault="00A42A65" w:rsidP="002D007A"/>
    <w:p w14:paraId="4E4205EF" w14:textId="0B81DADD" w:rsidR="009D63A3" w:rsidRDefault="00C160E7">
      <w:r>
        <w:t>Third Wave IT</w:t>
      </w:r>
    </w:p>
    <w:p w14:paraId="55EA7B4A" w14:textId="3C9D75EB" w:rsidR="009D63A3" w:rsidRDefault="00C160E7">
      <w:r>
        <w:lastRenderedPageBreak/>
        <w:t xml:space="preserve">Software Developer | 11/2015 </w:t>
      </w:r>
      <w:r w:rsidR="00DB3129">
        <w:t>–</w:t>
      </w:r>
      <w:r>
        <w:t xml:space="preserve"> </w:t>
      </w:r>
      <w:r w:rsidR="00DB3129">
        <w:t>06/2020</w:t>
      </w:r>
    </w:p>
    <w:p w14:paraId="02863C85" w14:textId="36649A31" w:rsidR="00372446" w:rsidRDefault="00372446" w:rsidP="00D76BD4">
      <w:pPr>
        <w:pStyle w:val="ListBullet"/>
      </w:pPr>
      <w:r>
        <w:t xml:space="preserve">Built a portal that would allow corporations to integrate their liabilities and assets into our systems </w:t>
      </w:r>
      <w:r w:rsidR="00C95CDD">
        <w:t>s</w:t>
      </w:r>
      <w:r>
        <w:t xml:space="preserve">o we could monitor their fiscal health. This </w:t>
      </w:r>
      <w:r w:rsidR="00C95CDD">
        <w:t>used</w:t>
      </w:r>
      <w:r>
        <w:t xml:space="preserve"> dozens of datapoints and processed hundreds of thousands of records </w:t>
      </w:r>
      <w:r w:rsidR="00C95CDD">
        <w:t>asynchronously.</w:t>
      </w:r>
    </w:p>
    <w:p w14:paraId="5A0767BC" w14:textId="0E8CFEF4" w:rsidR="00B44A14" w:rsidRDefault="00C95CDD" w:rsidP="00C95CDD">
      <w:pPr>
        <w:pStyle w:val="ListBullet"/>
      </w:pPr>
      <w:r>
        <w:t>Enhanced a portal that allowed business to monitor their CO2 output. This was an interesting project. It was a legacy PHP code base that I slowly incorporated Vue.js into. I also created a .NET API for any new server-side functionality.</w:t>
      </w:r>
    </w:p>
    <w:p w14:paraId="459ADDEA" w14:textId="19202DFB" w:rsidR="00F61982" w:rsidRDefault="00C95CDD" w:rsidP="00F61982">
      <w:pPr>
        <w:pStyle w:val="ListBullet"/>
      </w:pPr>
      <w:r>
        <w:t>Helped</w:t>
      </w:r>
      <w:r w:rsidR="00F17A37">
        <w:t xml:space="preserve"> document,</w:t>
      </w:r>
      <w:r>
        <w:t xml:space="preserve"> maintain and enhance a legacy Visual Basic site.</w:t>
      </w:r>
    </w:p>
    <w:p w14:paraId="61403C9D" w14:textId="77777777" w:rsidR="00705D12" w:rsidRDefault="00705D12" w:rsidP="006D4E35"/>
    <w:p w14:paraId="2AFC794C" w14:textId="77777777" w:rsidR="00DB3129" w:rsidRDefault="00DB3129" w:rsidP="00DB3129">
      <w:proofErr w:type="spellStart"/>
      <w:r>
        <w:t>Rockval</w:t>
      </w:r>
      <w:proofErr w:type="spellEnd"/>
      <w:r>
        <w:t>, Inc.</w:t>
      </w:r>
    </w:p>
    <w:p w14:paraId="32C6232A" w14:textId="08D63348" w:rsidR="00DB3129" w:rsidRDefault="00DB3129" w:rsidP="00DB3129">
      <w:r>
        <w:t>Software Developer | 01/2020 – 03/2020</w:t>
      </w:r>
      <w:r w:rsidR="00430D7F">
        <w:t xml:space="preserve"> (Part Time)</w:t>
      </w:r>
    </w:p>
    <w:p w14:paraId="21C31FC6" w14:textId="3D395F28" w:rsidR="00705D12" w:rsidRDefault="00DB3129" w:rsidP="000C3EBA">
      <w:pPr>
        <w:pStyle w:val="ListBullet"/>
      </w:pPr>
      <w:r>
        <w:t>Use</w:t>
      </w:r>
      <w:r w:rsidR="00A42A65">
        <w:t>d</w:t>
      </w:r>
      <w:r>
        <w:t xml:space="preserve"> .NET</w:t>
      </w:r>
      <w:r w:rsidR="000C3EBA">
        <w:t xml:space="preserve"> (running on</w:t>
      </w:r>
      <w:r w:rsidR="00F17A37">
        <w:t xml:space="preserve"> a</w:t>
      </w:r>
      <w:r w:rsidR="000C3EBA">
        <w:t xml:space="preserve"> docker</w:t>
      </w:r>
      <w:r w:rsidR="00F17A37">
        <w:t xml:space="preserve"> image</w:t>
      </w:r>
      <w:r w:rsidR="000C3EBA">
        <w:t>)</w:t>
      </w:r>
      <w:r>
        <w:t xml:space="preserve"> and React.js to</w:t>
      </w:r>
      <w:r w:rsidR="000C3EBA">
        <w:t xml:space="preserve"> begin</w:t>
      </w:r>
      <w:r>
        <w:t xml:space="preserve"> construct</w:t>
      </w:r>
      <w:r w:rsidR="000C3EBA">
        <w:t>ion of</w:t>
      </w:r>
      <w:r>
        <w:t xml:space="preserve"> a portal enabling managers of commercial real estate to estimate</w:t>
      </w:r>
      <w:r w:rsidR="00F17A37">
        <w:t xml:space="preserve"> the</w:t>
      </w:r>
      <w:r>
        <w:t xml:space="preserve"> fiscal wellbeing of occupying businesses.</w:t>
      </w:r>
    </w:p>
    <w:p w14:paraId="55A6B8BC" w14:textId="77777777" w:rsidR="006D4E35" w:rsidRDefault="006D4E35" w:rsidP="006D4E35">
      <w:r>
        <w:t>View Thought LLC</w:t>
      </w:r>
    </w:p>
    <w:p w14:paraId="7809DAE9" w14:textId="77777777" w:rsidR="006D4E35" w:rsidRDefault="006D4E35" w:rsidP="006D4E35">
      <w:r>
        <w:t>Software Developer | 07/2015 – 11/2015</w:t>
      </w:r>
    </w:p>
    <w:p w14:paraId="07E4FB4D" w14:textId="0C45E59C" w:rsidR="006D4E35" w:rsidRDefault="000C3EBA" w:rsidP="000C3EBA">
      <w:pPr>
        <w:pStyle w:val="ListBullet"/>
      </w:pPr>
      <w:r>
        <w:t xml:space="preserve">Created the </w:t>
      </w:r>
      <w:r w:rsidR="00CD57B1">
        <w:t>user interface</w:t>
      </w:r>
      <w:r>
        <w:t xml:space="preserve"> for</w:t>
      </w:r>
      <w:r w:rsidR="00CD57B1">
        <w:t xml:space="preserve"> the</w:t>
      </w:r>
      <w:r>
        <w:t xml:space="preserve"> </w:t>
      </w:r>
      <w:hyperlink r:id="rId11" w:history="1">
        <w:r w:rsidRPr="00723BD8">
          <w:rPr>
            <w:rStyle w:val="Hyperlink"/>
          </w:rPr>
          <w:t>https://www.purplecarrot.com</w:t>
        </w:r>
      </w:hyperlink>
      <w:r w:rsidRPr="000C3EBA">
        <w:t xml:space="preserve"> </w:t>
      </w:r>
      <w:r>
        <w:t>with HTML, CSS and jQuery</w:t>
      </w:r>
      <w:r>
        <w:t xml:space="preserve"> that</w:t>
      </w:r>
      <w:r w:rsidR="00C1510A">
        <w:t xml:space="preserve"> interacted with a </w:t>
      </w:r>
      <w:proofErr w:type="spellStart"/>
      <w:r w:rsidR="00C1510A">
        <w:t>RoR</w:t>
      </w:r>
      <w:proofErr w:type="spellEnd"/>
      <w:r w:rsidR="00C1510A">
        <w:t xml:space="preserve"> backend</w:t>
      </w:r>
      <w:r>
        <w:t>.</w:t>
      </w:r>
    </w:p>
    <w:p w14:paraId="1A550728" w14:textId="7B66FC1C" w:rsidR="00705D12" w:rsidRDefault="000C3EBA" w:rsidP="000C3EBA">
      <w:pPr>
        <w:pStyle w:val="ListBullet"/>
      </w:pPr>
      <w:r>
        <w:t xml:space="preserve">Built a consumer facing application with Ruby on Rails that </w:t>
      </w:r>
      <w:r w:rsidRPr="00A56D4C">
        <w:t>provid</w:t>
      </w:r>
      <w:r>
        <w:t>ed</w:t>
      </w:r>
      <w:r w:rsidRPr="00A56D4C">
        <w:t xml:space="preserve"> information and opportunity to the </w:t>
      </w:r>
      <w:proofErr w:type="spellStart"/>
      <w:r w:rsidRPr="00A56D4C">
        <w:t>Iñupiat</w:t>
      </w:r>
      <w:proofErr w:type="spellEnd"/>
      <w:r>
        <w:t xml:space="preserve"> people of northern Alaska.</w:t>
      </w:r>
    </w:p>
    <w:p w14:paraId="2B09BEE3" w14:textId="77777777" w:rsidR="002A14E2" w:rsidRDefault="002A14E2" w:rsidP="00A56D4C"/>
    <w:p w14:paraId="4B005223" w14:textId="5ACDFA57" w:rsidR="00A56D4C" w:rsidRDefault="00A56D4C" w:rsidP="00A56D4C">
      <w:r>
        <w:t>Real Estate Supplies and Services</w:t>
      </w:r>
    </w:p>
    <w:p w14:paraId="665BE2ED" w14:textId="77777777" w:rsidR="00A56D4C" w:rsidRDefault="00A56D4C" w:rsidP="00A56D4C">
      <w:r>
        <w:t xml:space="preserve">Software Developer | 07/2014 – </w:t>
      </w:r>
      <w:r w:rsidR="00681E44">
        <w:t>07</w:t>
      </w:r>
      <w:r>
        <w:t>/2015</w:t>
      </w:r>
    </w:p>
    <w:p w14:paraId="775B11F8" w14:textId="275B5232" w:rsidR="00E91952" w:rsidRDefault="000C3EBA" w:rsidP="00A42A65">
      <w:pPr>
        <w:pStyle w:val="ListBullet"/>
      </w:pPr>
      <w:r>
        <w:t xml:space="preserve">Created our email newsletter and enhanced </w:t>
      </w:r>
      <w:r w:rsidR="002A14E2">
        <w:t>our E</w:t>
      </w:r>
      <w:r w:rsidR="00CD57B1">
        <w:t>-</w:t>
      </w:r>
      <w:r w:rsidR="002A14E2">
        <w:t>Commerce CMS.</w:t>
      </w:r>
    </w:p>
    <w:sdt>
      <w:sdtPr>
        <w:id w:val="720946933"/>
        <w:placeholder>
          <w:docPart w:val="D21B37312BA92847A3863E4D113B52C6"/>
        </w:placeholder>
        <w:temporary/>
        <w:showingPlcHdr/>
        <w15:appearance w15:val="hidden"/>
      </w:sdtPr>
      <w:sdtEndPr/>
      <w:sdtContent>
        <w:p w14:paraId="7BCD5352" w14:textId="77777777" w:rsidR="009D63A3" w:rsidRDefault="008168B2">
          <w:pPr>
            <w:pStyle w:val="Heading1"/>
          </w:pPr>
          <w:r>
            <w:t>Education</w:t>
          </w:r>
        </w:p>
      </w:sdtContent>
    </w:sdt>
    <w:p w14:paraId="0F02774A" w14:textId="77777777" w:rsidR="00AB7C56" w:rsidRDefault="00AB7C56" w:rsidP="00AB7C56">
      <w:proofErr w:type="spellStart"/>
      <w:r>
        <w:t>Wyncode</w:t>
      </w:r>
      <w:proofErr w:type="spellEnd"/>
      <w:r>
        <w:t xml:space="preserve"> Academy 2015</w:t>
      </w:r>
    </w:p>
    <w:p w14:paraId="6CA70728" w14:textId="756D194F" w:rsidR="00AB7C56" w:rsidRDefault="00AB7C56" w:rsidP="00AB7C56">
      <w:pPr>
        <w:pStyle w:val="ListBullet"/>
      </w:pPr>
      <w:r w:rsidRPr="00AB7C56">
        <w:t>Primarily</w:t>
      </w:r>
      <w:r w:rsidR="00CD57B1">
        <w:t>,</w:t>
      </w:r>
      <w:r w:rsidRPr="00AB7C56">
        <w:t xml:space="preserve"> I was immersed in Ruby on Rails development. Along with that fundamental education went Test Driven Development, Agile Software Development and </w:t>
      </w:r>
      <w:r w:rsidR="00845C2E" w:rsidRPr="00AB7C56">
        <w:t>Object-Oriented</w:t>
      </w:r>
      <w:r w:rsidRPr="00AB7C56">
        <w:t xml:space="preserve"> Programming.</w:t>
      </w:r>
    </w:p>
    <w:p w14:paraId="610B68B4" w14:textId="77777777" w:rsidR="00CD27AE" w:rsidRDefault="00CD27AE" w:rsidP="00CD27AE">
      <w:pPr>
        <w:pStyle w:val="ListBullet"/>
        <w:numPr>
          <w:ilvl w:val="0"/>
          <w:numId w:val="0"/>
        </w:numPr>
        <w:ind w:left="216" w:hanging="216"/>
      </w:pPr>
      <w:r>
        <w:t>PC Professor</w:t>
      </w:r>
    </w:p>
    <w:p w14:paraId="0DBCA952" w14:textId="77777777" w:rsidR="00CD27AE" w:rsidRDefault="00CD27AE" w:rsidP="00CD27AE">
      <w:pPr>
        <w:pStyle w:val="ListBullet"/>
        <w:numPr>
          <w:ilvl w:val="0"/>
          <w:numId w:val="0"/>
        </w:numPr>
        <w:ind w:left="216" w:hanging="216"/>
      </w:pPr>
      <w:r>
        <w:t>Certified Web Designer | 2015</w:t>
      </w:r>
    </w:p>
    <w:p w14:paraId="5D3BF9E0" w14:textId="1B11B6AE" w:rsidR="00430D7F" w:rsidRDefault="00CD27AE" w:rsidP="00A42A65">
      <w:pPr>
        <w:pStyle w:val="ListBullet"/>
      </w:pPr>
      <w:r>
        <w:t>I learned</w:t>
      </w:r>
      <w:r w:rsidR="00CD57B1">
        <w:t xml:space="preserve"> about</w:t>
      </w:r>
      <w:r>
        <w:t xml:space="preserve"> fundamental design principles</w:t>
      </w:r>
      <w:r w:rsidR="00CD57B1">
        <w:t>, Adobe Illustrator and Adobe Photoshop.</w:t>
      </w:r>
    </w:p>
    <w:p w14:paraId="6F9451DC" w14:textId="60B19D1F" w:rsidR="00B678C3" w:rsidRDefault="00B678C3" w:rsidP="00B678C3">
      <w:pPr>
        <w:pStyle w:val="Heading1"/>
      </w:pPr>
      <w:r>
        <w:t>Reference</w:t>
      </w:r>
      <w:r>
        <w:tab/>
      </w:r>
      <w:r w:rsidR="00CC5324">
        <w:t>s</w:t>
      </w:r>
    </w:p>
    <w:p w14:paraId="28155431" w14:textId="1BEB1F16" w:rsidR="00B678C3" w:rsidRDefault="00B678C3" w:rsidP="00B678C3">
      <w:pPr>
        <w:pStyle w:val="ListBullet"/>
      </w:pPr>
      <w:r>
        <w:t xml:space="preserve">Rob Scaduto | </w:t>
      </w:r>
      <w:r w:rsidR="00BA6FC8">
        <w:t xml:space="preserve">Former </w:t>
      </w:r>
      <w:r>
        <w:t>CTO | Third Wave IT |</w:t>
      </w:r>
      <w:r w:rsidR="00BA6FC8">
        <w:t xml:space="preserve"> rscaduto@developagility.com</w:t>
      </w:r>
      <w:r>
        <w:t xml:space="preserve"> | 954-401-8322</w:t>
      </w:r>
    </w:p>
    <w:p w14:paraId="554BAB99" w14:textId="45CDFC02" w:rsidR="00B678C3" w:rsidRDefault="00BA6FC8" w:rsidP="00B678C3">
      <w:pPr>
        <w:pStyle w:val="ListBullet"/>
      </w:pPr>
      <w:proofErr w:type="spellStart"/>
      <w:r>
        <w:t>Orasio</w:t>
      </w:r>
      <w:proofErr w:type="spellEnd"/>
      <w:r>
        <w:t xml:space="preserve"> Becerra</w:t>
      </w:r>
      <w:r w:rsidR="00B678C3">
        <w:t xml:space="preserve"> | </w:t>
      </w:r>
      <w:r>
        <w:t>Former CIO</w:t>
      </w:r>
      <w:r w:rsidR="00B678C3">
        <w:t xml:space="preserve"> | </w:t>
      </w:r>
      <w:r>
        <w:t>LQD Finance</w:t>
      </w:r>
      <w:r w:rsidR="00B678C3">
        <w:t xml:space="preserve"> |</w:t>
      </w:r>
      <w:r>
        <w:t xml:space="preserve"> </w:t>
      </w:r>
      <w:r w:rsidR="003510ED">
        <w:t>orasio.becerra@gmail.com</w:t>
      </w:r>
      <w:r w:rsidR="00B678C3">
        <w:t xml:space="preserve"> </w:t>
      </w:r>
      <w:r w:rsidR="009F072D">
        <w:t>|</w:t>
      </w:r>
      <w:r w:rsidR="00B678C3">
        <w:t xml:space="preserve"> </w:t>
      </w:r>
      <w:r w:rsidR="00C65D8B">
        <w:t>312-401-2233</w:t>
      </w:r>
    </w:p>
    <w:sectPr w:rsidR="00B678C3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80895" w14:textId="77777777" w:rsidR="00592FFE" w:rsidRDefault="00592FFE">
      <w:r>
        <w:separator/>
      </w:r>
    </w:p>
  </w:endnote>
  <w:endnote w:type="continuationSeparator" w:id="0">
    <w:p w14:paraId="239B182B" w14:textId="77777777" w:rsidR="00592FFE" w:rsidRDefault="00592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D67D6" w14:textId="77777777" w:rsidR="009D63A3" w:rsidRDefault="008168B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02D89" w14:textId="77777777" w:rsidR="00592FFE" w:rsidRDefault="00592FFE">
      <w:r>
        <w:separator/>
      </w:r>
    </w:p>
  </w:footnote>
  <w:footnote w:type="continuationSeparator" w:id="0">
    <w:p w14:paraId="55A65CD8" w14:textId="77777777" w:rsidR="00592FFE" w:rsidRDefault="00592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E5E0E" w14:textId="77777777" w:rsidR="009D63A3" w:rsidRDefault="008168B2"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4F5020B" wp14:editId="465C1160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74705EF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C3530" w14:textId="77777777" w:rsidR="009D63A3" w:rsidRDefault="008168B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5135E40" wp14:editId="631396F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925F4A" w14:textId="77777777" w:rsidR="009D63A3" w:rsidRDefault="009D63A3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5135E40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01925F4A" w14:textId="77777777" w:rsidR="009D63A3" w:rsidRDefault="009D63A3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E7"/>
    <w:rsid w:val="000706EB"/>
    <w:rsid w:val="000B09A7"/>
    <w:rsid w:val="000B4CE3"/>
    <w:rsid w:val="000C3EBA"/>
    <w:rsid w:val="00192F29"/>
    <w:rsid w:val="00230B8D"/>
    <w:rsid w:val="00271005"/>
    <w:rsid w:val="002A14E2"/>
    <w:rsid w:val="002D007A"/>
    <w:rsid w:val="003510ED"/>
    <w:rsid w:val="00372446"/>
    <w:rsid w:val="003C445E"/>
    <w:rsid w:val="00430D7F"/>
    <w:rsid w:val="004660CA"/>
    <w:rsid w:val="00491FF3"/>
    <w:rsid w:val="004C1C29"/>
    <w:rsid w:val="004D7FEB"/>
    <w:rsid w:val="00562B27"/>
    <w:rsid w:val="00592FFE"/>
    <w:rsid w:val="00634446"/>
    <w:rsid w:val="00643D91"/>
    <w:rsid w:val="006454D9"/>
    <w:rsid w:val="00681E44"/>
    <w:rsid w:val="006C40FD"/>
    <w:rsid w:val="006D4CDC"/>
    <w:rsid w:val="006D4E35"/>
    <w:rsid w:val="00705D12"/>
    <w:rsid w:val="00716E78"/>
    <w:rsid w:val="0073099C"/>
    <w:rsid w:val="00775C06"/>
    <w:rsid w:val="008007F7"/>
    <w:rsid w:val="008168B2"/>
    <w:rsid w:val="0083442A"/>
    <w:rsid w:val="00845C2E"/>
    <w:rsid w:val="008D23D2"/>
    <w:rsid w:val="00932746"/>
    <w:rsid w:val="00935DF0"/>
    <w:rsid w:val="0095562A"/>
    <w:rsid w:val="009D63A3"/>
    <w:rsid w:val="009F072D"/>
    <w:rsid w:val="00A42A65"/>
    <w:rsid w:val="00A56D4C"/>
    <w:rsid w:val="00AB7C56"/>
    <w:rsid w:val="00B44A14"/>
    <w:rsid w:val="00B678C3"/>
    <w:rsid w:val="00BA6FC8"/>
    <w:rsid w:val="00BA753A"/>
    <w:rsid w:val="00BB4DA1"/>
    <w:rsid w:val="00BD73D3"/>
    <w:rsid w:val="00C115E6"/>
    <w:rsid w:val="00C1510A"/>
    <w:rsid w:val="00C160E7"/>
    <w:rsid w:val="00C65D8B"/>
    <w:rsid w:val="00C95CDD"/>
    <w:rsid w:val="00CC5324"/>
    <w:rsid w:val="00CC73B5"/>
    <w:rsid w:val="00CD27AE"/>
    <w:rsid w:val="00CD57B1"/>
    <w:rsid w:val="00D21AEE"/>
    <w:rsid w:val="00D76BD4"/>
    <w:rsid w:val="00DB3129"/>
    <w:rsid w:val="00DE25C3"/>
    <w:rsid w:val="00DF4EE0"/>
    <w:rsid w:val="00E6035F"/>
    <w:rsid w:val="00E91952"/>
    <w:rsid w:val="00F001FB"/>
    <w:rsid w:val="00F17A37"/>
    <w:rsid w:val="00F61982"/>
    <w:rsid w:val="00FA28C6"/>
    <w:rsid w:val="00FA2F37"/>
    <w:rsid w:val="00FB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0FFB2"/>
  <w15:chartTrackingRefBased/>
  <w15:docId w15:val="{79B582C2-70D6-0C49-B120-DB52E2B4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4C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0E0B05" w:themeColor="text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E0B05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/>
    </w:pPr>
    <w:rPr>
      <w:color w:val="0E0B05" w:themeColor="text2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/>
      <w:contextualSpacing/>
    </w:pPr>
    <w:rPr>
      <w:color w:val="0E0B05" w:themeColor="text2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/>
    </w:pPr>
    <w:rPr>
      <w:color w:val="0E0B05" w:themeColor="text2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C160E7"/>
    <w:rPr>
      <w:color w:val="53C3C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0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9E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9E4"/>
    <w:rPr>
      <w:rFonts w:ascii="Times New Roman" w:eastAsia="Times New Roman" w:hAnsi="Times New Roman" w:cs="Times New Roman"/>
      <w:color w:val="auto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mers@hey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urplecarrot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j-paul-bamberg-206817ba/@he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pbamberg1993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hnbamberg/Library/Containers/com.microsoft.Word/Data/Library/Application%20Support/Microsoft/Office/16.0/DTS/en-US%7bEF059956-3FC7-124E-9233-D53E71034A9B%7d/%7b474479EC-0D13-F746-B6D9-A03028ACC595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6E2E34EA43E742B554DA9091A0D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86A92-90B5-9143-840C-3665744BD981}"/>
      </w:docPartPr>
      <w:docPartBody>
        <w:p w:rsidR="0086678A" w:rsidRDefault="00D475D8">
          <w:pPr>
            <w:pStyle w:val="436E2E34EA43E742B554DA9091A0D233"/>
          </w:pPr>
          <w:r>
            <w:t>Experience</w:t>
          </w:r>
        </w:p>
      </w:docPartBody>
    </w:docPart>
    <w:docPart>
      <w:docPartPr>
        <w:name w:val="D21B37312BA92847A3863E4D113B5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5693-9723-284C-A43E-0115356A9798}"/>
      </w:docPartPr>
      <w:docPartBody>
        <w:p w:rsidR="0086678A" w:rsidRDefault="00D475D8">
          <w:pPr>
            <w:pStyle w:val="D21B37312BA92847A3863E4D113B52C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91"/>
    <w:rsid w:val="006420BF"/>
    <w:rsid w:val="006F4A6D"/>
    <w:rsid w:val="00781B6B"/>
    <w:rsid w:val="008166A9"/>
    <w:rsid w:val="0086678A"/>
    <w:rsid w:val="00AB4F91"/>
    <w:rsid w:val="00D475D8"/>
    <w:rsid w:val="00FB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6E2E34EA43E742B554DA9091A0D233">
    <w:name w:val="436E2E34EA43E742B554DA9091A0D233"/>
  </w:style>
  <w:style w:type="paragraph" w:styleId="ListBullet">
    <w:name w:val="List Bullet"/>
    <w:basedOn w:val="Normal"/>
    <w:uiPriority w:val="9"/>
    <w:qFormat/>
    <w:rsid w:val="00AB4F91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D21B37312BA92847A3863E4D113B52C6">
    <w:name w:val="D21B37312BA92847A3863E4D113B5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E9542-0020-1B4A-A90E-427C41FE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{474479EC-0D13-F746-B6D9-A03028ACC595}tf10002074.dotx</Template>
  <TotalTime>7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Bamberg</dc:creator>
  <cp:keywords/>
  <dc:description/>
  <cp:lastModifiedBy>John Paul Bamberg</cp:lastModifiedBy>
  <cp:revision>5</cp:revision>
  <cp:lastPrinted>2021-02-10T15:03:00Z</cp:lastPrinted>
  <dcterms:created xsi:type="dcterms:W3CDTF">2021-02-10T15:03:00Z</dcterms:created>
  <dcterms:modified xsi:type="dcterms:W3CDTF">2021-02-11T13:26:00Z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