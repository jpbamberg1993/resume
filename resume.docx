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ACC1" w14:textId="77777777" w:rsidR="009D63A3" w:rsidRDefault="00C160E7">
      <w:pPr>
        <w:pStyle w:val="Name"/>
      </w:pPr>
      <w:r>
        <w:t>J. Paul Bamberg</w:t>
      </w:r>
      <w:r>
        <w:tab/>
      </w:r>
    </w:p>
    <w:p w14:paraId="4AE43391" w14:textId="77777777" w:rsidR="009D63A3" w:rsidRDefault="00C160E7" w:rsidP="00C160E7">
      <w:pPr>
        <w:pStyle w:val="ContactInfo"/>
        <w:ind w:right="-36"/>
        <w:rPr>
          <w:sz w:val="22"/>
          <w:szCs w:val="22"/>
        </w:rPr>
      </w:pPr>
      <w:r w:rsidRPr="00C160E7">
        <w:rPr>
          <w:sz w:val="22"/>
          <w:szCs w:val="22"/>
        </w:rPr>
        <w:t xml:space="preserve">117 Ocean </w:t>
      </w:r>
      <w:r w:rsidR="00705D12">
        <w:rPr>
          <w:sz w:val="22"/>
          <w:szCs w:val="22"/>
        </w:rPr>
        <w:t>C</w:t>
      </w:r>
      <w:r w:rsidRPr="00C160E7">
        <w:rPr>
          <w:sz w:val="22"/>
          <w:szCs w:val="22"/>
        </w:rPr>
        <w:t xml:space="preserve">t. Boynton Beach FL 33426 | 954-815-1278 | </w:t>
      </w:r>
      <w:hyperlink r:id="rId8" w:history="1">
        <w:r w:rsidRPr="00723BD8">
          <w:rPr>
            <w:rStyle w:val="Hyperlink"/>
            <w:sz w:val="22"/>
            <w:szCs w:val="22"/>
          </w:rPr>
          <w:t>jpbamberg1993@gmail.com</w:t>
        </w:r>
      </w:hyperlink>
    </w:p>
    <w:p w14:paraId="2F9B1825" w14:textId="14FA71FE" w:rsidR="00C160E7" w:rsidRPr="00C160E7" w:rsidRDefault="00C160E7" w:rsidP="00C160E7">
      <w:pPr>
        <w:pStyle w:val="ContactInfo"/>
        <w:ind w:right="-36"/>
        <w:rPr>
          <w:sz w:val="22"/>
          <w:szCs w:val="22"/>
        </w:rPr>
      </w:pPr>
      <w:r w:rsidRPr="00C160E7">
        <w:rPr>
          <w:sz w:val="22"/>
          <w:szCs w:val="22"/>
        </w:rPr>
        <w:t>https://github.com/jpbamberg1993</w:t>
      </w:r>
    </w:p>
    <w:p w14:paraId="6BFA0E71" w14:textId="77777777" w:rsidR="009D63A3" w:rsidRDefault="00C160E7">
      <w:pPr>
        <w:pStyle w:val="Heading1"/>
      </w:pPr>
      <w:r>
        <w:t>Mission statement</w:t>
      </w:r>
      <w:r>
        <w:tab/>
      </w:r>
      <w:r>
        <w:tab/>
      </w:r>
    </w:p>
    <w:p w14:paraId="7308FE6F" w14:textId="77777777" w:rsidR="009D63A3" w:rsidRDefault="00C160E7">
      <w:r>
        <w:t>“</w:t>
      </w:r>
      <w:r w:rsidRPr="00C160E7">
        <w:t>We who cut mere stones must always be envisioning cathedrals.</w:t>
      </w:r>
      <w:r>
        <w:t>” – Quarry worker’s creed</w:t>
      </w:r>
    </w:p>
    <w:sdt>
      <w:sdtPr>
        <w:id w:val="1728489637"/>
        <w:placeholder>
          <w:docPart w:val="436E2E34EA43E742B554DA9091A0D233"/>
        </w:placeholder>
        <w:temporary/>
        <w:showingPlcHdr/>
        <w15:appearance w15:val="hidden"/>
      </w:sdtPr>
      <w:sdtEndPr/>
      <w:sdtContent>
        <w:p w14:paraId="3B15CC0E" w14:textId="77777777" w:rsidR="009D63A3" w:rsidRDefault="008168B2">
          <w:pPr>
            <w:pStyle w:val="Heading1"/>
          </w:pPr>
          <w:r>
            <w:t>Experience</w:t>
          </w:r>
        </w:p>
      </w:sdtContent>
    </w:sdt>
    <w:p w14:paraId="376420CC" w14:textId="4093988F" w:rsidR="008D23D2" w:rsidRDefault="008D23D2" w:rsidP="008D23D2">
      <w:r>
        <w:t>LQD Business Finance</w:t>
      </w:r>
    </w:p>
    <w:p w14:paraId="174B0715" w14:textId="491E31CD" w:rsidR="008D23D2" w:rsidRDefault="00E6035F" w:rsidP="008D23D2">
      <w:r>
        <w:t xml:space="preserve">Senior </w:t>
      </w:r>
      <w:r w:rsidR="008D23D2">
        <w:t>Software Developer | 0</w:t>
      </w:r>
      <w:r w:rsidR="00DB3129">
        <w:t>6</w:t>
      </w:r>
      <w:r w:rsidR="008D23D2">
        <w:t xml:space="preserve">/2020 – </w:t>
      </w:r>
      <w:r w:rsidR="00DB3129">
        <w:t>Current</w:t>
      </w:r>
    </w:p>
    <w:p w14:paraId="72E4DA2D" w14:textId="29883A75" w:rsidR="0083442A" w:rsidRDefault="00E6035F" w:rsidP="0083442A">
      <w:pPr>
        <w:pStyle w:val="ListBullet"/>
      </w:pPr>
      <w:r>
        <w:t xml:space="preserve">I </w:t>
      </w:r>
      <w:r w:rsidR="0083442A">
        <w:t xml:space="preserve">worked to create a </w:t>
      </w:r>
      <w:r>
        <w:t xml:space="preserve">portal </w:t>
      </w:r>
      <w:r w:rsidR="0083442A">
        <w:t xml:space="preserve">that would </w:t>
      </w:r>
      <w:r>
        <w:t>assist clients with the Payroll Protection Program. It helped them</w:t>
      </w:r>
      <w:r w:rsidR="0083442A">
        <w:t xml:space="preserve"> </w:t>
      </w:r>
      <w:r>
        <w:t>determin</w:t>
      </w:r>
      <w:r w:rsidR="0083442A">
        <w:t>e</w:t>
      </w:r>
      <w:r>
        <w:t xml:space="preserve"> their forgiveness eligibility and </w:t>
      </w:r>
      <w:r w:rsidR="0083442A">
        <w:t>populate a forgiveness application.</w:t>
      </w:r>
    </w:p>
    <w:p w14:paraId="6A376774" w14:textId="2FA810B7" w:rsidR="00775C06" w:rsidRDefault="00775C06" w:rsidP="00775C06">
      <w:pPr>
        <w:pStyle w:val="ListBullet"/>
        <w:numPr>
          <w:ilvl w:val="1"/>
          <w:numId w:val="2"/>
        </w:numPr>
      </w:pPr>
      <w:r>
        <w:t>I worked with two offshore developers.</w:t>
      </w:r>
    </w:p>
    <w:p w14:paraId="5D95FBDE" w14:textId="03756C25" w:rsidR="00775C06" w:rsidRDefault="00775C06" w:rsidP="00775C06">
      <w:pPr>
        <w:pStyle w:val="ListBullet"/>
        <w:numPr>
          <w:ilvl w:val="1"/>
          <w:numId w:val="2"/>
        </w:numPr>
      </w:pPr>
      <w:r>
        <w:t>We primarily used Vue.js and Node.js.</w:t>
      </w:r>
    </w:p>
    <w:p w14:paraId="0BA2723D" w14:textId="0F0CA778" w:rsidR="00775C06" w:rsidRDefault="00775C06" w:rsidP="000706EB">
      <w:pPr>
        <w:pStyle w:val="ListBullet"/>
      </w:pPr>
      <w:r>
        <w:t>I c</w:t>
      </w:r>
      <w:r w:rsidR="00DB3129" w:rsidRPr="00DB3129">
        <w:t xml:space="preserve">reated a portal to </w:t>
      </w:r>
      <w:r w:rsidR="00C115E6">
        <w:t xml:space="preserve">manage </w:t>
      </w:r>
      <w:r w:rsidR="00DB3129" w:rsidRPr="00DB3129">
        <w:t>our</w:t>
      </w:r>
      <w:r w:rsidR="00C115E6">
        <w:t xml:space="preserve"> relationship to our</w:t>
      </w:r>
      <w:r w:rsidR="00DB3129" w:rsidRPr="00DB3129">
        <w:t xml:space="preserve"> borrowers and help us monitor their financial health.</w:t>
      </w:r>
    </w:p>
    <w:p w14:paraId="292EF9D5" w14:textId="72384079" w:rsidR="00DB3129" w:rsidRDefault="00DB3129" w:rsidP="00DB3129">
      <w:pPr>
        <w:pStyle w:val="ListBullet"/>
      </w:pPr>
      <w:r w:rsidRPr="00DB3129">
        <w:t>Integrate internal tools with the QuickBooks API.</w:t>
      </w:r>
    </w:p>
    <w:p w14:paraId="7327DF0B" w14:textId="3C22A753" w:rsidR="00C115E6" w:rsidRDefault="00C115E6" w:rsidP="00C115E6">
      <w:pPr>
        <w:pStyle w:val="ListBullet"/>
        <w:numPr>
          <w:ilvl w:val="1"/>
          <w:numId w:val="2"/>
        </w:numPr>
      </w:pPr>
      <w:r>
        <w:t>Implemented with .NET.</w:t>
      </w:r>
    </w:p>
    <w:p w14:paraId="36B17E33" w14:textId="77777777" w:rsidR="00C115E6" w:rsidRDefault="00C115E6" w:rsidP="00C115E6">
      <w:pPr>
        <w:pStyle w:val="ListBullet"/>
        <w:numPr>
          <w:ilvl w:val="1"/>
          <w:numId w:val="2"/>
        </w:numPr>
      </w:pPr>
      <w:r>
        <w:t>Pulled and processed data for our database.</w:t>
      </w:r>
    </w:p>
    <w:p w14:paraId="1879F49F" w14:textId="69D6F0E5" w:rsidR="00C115E6" w:rsidRDefault="00C115E6" w:rsidP="00C115E6">
      <w:pPr>
        <w:pStyle w:val="ListBullet"/>
        <w:numPr>
          <w:ilvl w:val="1"/>
          <w:numId w:val="2"/>
        </w:numPr>
      </w:pPr>
      <w:r>
        <w:t>Updated third party APIs for analytics purposes.</w:t>
      </w:r>
    </w:p>
    <w:p w14:paraId="4F52D28C" w14:textId="77777777" w:rsidR="008D23D2" w:rsidRDefault="008D23D2" w:rsidP="002D007A"/>
    <w:p w14:paraId="4E4205EF" w14:textId="0B81DADD" w:rsidR="009D63A3" w:rsidRDefault="00C160E7">
      <w:r>
        <w:t>Third Wave IT</w:t>
      </w:r>
    </w:p>
    <w:p w14:paraId="55EA7B4A" w14:textId="3C9D75EB" w:rsidR="009D63A3" w:rsidRDefault="00C160E7">
      <w:r>
        <w:t xml:space="preserve">Software Developer | 11/2015 </w:t>
      </w:r>
      <w:r w:rsidR="00DB3129">
        <w:t>–</w:t>
      </w:r>
      <w:r>
        <w:t xml:space="preserve"> </w:t>
      </w:r>
      <w:r w:rsidR="00DB3129">
        <w:t>06/2020</w:t>
      </w:r>
    </w:p>
    <w:p w14:paraId="1F889B14" w14:textId="77777777" w:rsidR="009D63A3" w:rsidRDefault="000B09A7" w:rsidP="00D76BD4">
      <w:pPr>
        <w:pStyle w:val="ListBullet"/>
      </w:pPr>
      <w:r>
        <w:t>Corporate Lender Portal</w:t>
      </w:r>
    </w:p>
    <w:p w14:paraId="56B215E5" w14:textId="77777777" w:rsidR="000B09A7" w:rsidRDefault="000B09A7" w:rsidP="000B09A7">
      <w:pPr>
        <w:pStyle w:val="ListBullet"/>
        <w:numPr>
          <w:ilvl w:val="1"/>
          <w:numId w:val="2"/>
        </w:numPr>
      </w:pPr>
      <w:r>
        <w:t>I built a</w:t>
      </w:r>
      <w:r w:rsidR="00B44A14">
        <w:t>n animated</w:t>
      </w:r>
      <w:r>
        <w:t xml:space="preserve"> portal that would allow for clients or potential clients to login into their different financial accounts. Then my software would aggregate and process this data allowing for the bank to make decisions regarding said client.</w:t>
      </w:r>
    </w:p>
    <w:p w14:paraId="08FEE4E9" w14:textId="77777777" w:rsidR="000B09A7" w:rsidRDefault="000B09A7" w:rsidP="000B09A7">
      <w:pPr>
        <w:pStyle w:val="ListBullet"/>
        <w:numPr>
          <w:ilvl w:val="1"/>
          <w:numId w:val="2"/>
        </w:numPr>
      </w:pPr>
      <w:r>
        <w:t>It also provides the ability to upload specific documents</w:t>
      </w:r>
      <w:r w:rsidR="00B44A14">
        <w:t>,</w:t>
      </w:r>
      <w:r>
        <w:t xml:space="preserve"> manag</w:t>
      </w:r>
      <w:r w:rsidR="00705D12">
        <w:t>e</w:t>
      </w:r>
      <w:r>
        <w:t xml:space="preserve"> users</w:t>
      </w:r>
      <w:r w:rsidR="00B44A14">
        <w:t xml:space="preserve"> and display loan details</w:t>
      </w:r>
      <w:r>
        <w:t>.</w:t>
      </w:r>
    </w:p>
    <w:p w14:paraId="35A075A5" w14:textId="77777777" w:rsidR="000B09A7" w:rsidRDefault="00705D12" w:rsidP="000B09A7">
      <w:pPr>
        <w:pStyle w:val="ListBullet"/>
        <w:numPr>
          <w:ilvl w:val="1"/>
          <w:numId w:val="2"/>
        </w:numPr>
      </w:pPr>
      <w:r>
        <w:t>P</w:t>
      </w:r>
      <w:r w:rsidR="000B09A7">
        <w:t xml:space="preserve">ortal </w:t>
      </w:r>
      <w:r>
        <w:t>ueses</w:t>
      </w:r>
      <w:r w:rsidR="000B09A7">
        <w:t xml:space="preserve"> Nuxt.js, Express.js and MSSQL.</w:t>
      </w:r>
    </w:p>
    <w:p w14:paraId="67CDFADA" w14:textId="77777777" w:rsidR="00B44A14" w:rsidRDefault="00B44A14" w:rsidP="00B44A14">
      <w:pPr>
        <w:pStyle w:val="ListBullet"/>
      </w:pPr>
      <w:r>
        <w:t>CO2 Emissions Dashboard</w:t>
      </w:r>
    </w:p>
    <w:p w14:paraId="641D7B13" w14:textId="77777777" w:rsidR="00B44A14" w:rsidRDefault="00B44A14" w:rsidP="00B44A14">
      <w:pPr>
        <w:pStyle w:val="ListBullet"/>
        <w:numPr>
          <w:ilvl w:val="1"/>
          <w:numId w:val="2"/>
        </w:numPr>
      </w:pPr>
      <w:r>
        <w:t>This dashboard helps small companies aggregate a</w:t>
      </w:r>
      <w:r w:rsidR="00705D12">
        <w:t>nd</w:t>
      </w:r>
      <w:r>
        <w:t xml:space="preserve"> view their CO2 emissions.</w:t>
      </w:r>
    </w:p>
    <w:p w14:paraId="5A0767BC" w14:textId="77777777" w:rsidR="00B44A14" w:rsidRDefault="00705D12" w:rsidP="00B44A14">
      <w:pPr>
        <w:pStyle w:val="ListBullet"/>
        <w:numPr>
          <w:ilvl w:val="1"/>
          <w:numId w:val="2"/>
        </w:numPr>
      </w:pPr>
      <w:r>
        <w:t>C</w:t>
      </w:r>
      <w:r w:rsidR="0073099C">
        <w:t xml:space="preserve">ame onto an existing PHP code base. Slowly I integrated Vue.js into the view layer to work within the existing PHP application. </w:t>
      </w:r>
      <w:r>
        <w:t>A</w:t>
      </w:r>
      <w:r w:rsidR="0073099C">
        <w:t>lso</w:t>
      </w:r>
      <w:r>
        <w:t>,</w:t>
      </w:r>
      <w:r w:rsidR="0073099C">
        <w:t xml:space="preserve"> created a .NET Core API to handle any new server-side functionality.</w:t>
      </w:r>
    </w:p>
    <w:p w14:paraId="69237D59" w14:textId="77777777" w:rsidR="0073099C" w:rsidRDefault="0073099C" w:rsidP="0073099C">
      <w:pPr>
        <w:pStyle w:val="ListBullet"/>
      </w:pPr>
      <w:r>
        <w:lastRenderedPageBreak/>
        <w:t>Sales Dashboard</w:t>
      </w:r>
    </w:p>
    <w:p w14:paraId="118CA84F" w14:textId="77777777" w:rsidR="0073099C" w:rsidRDefault="0073099C" w:rsidP="0073099C">
      <w:pPr>
        <w:pStyle w:val="ListBullet"/>
        <w:numPr>
          <w:ilvl w:val="1"/>
          <w:numId w:val="2"/>
        </w:numPr>
      </w:pPr>
      <w:r>
        <w:t>Create</w:t>
      </w:r>
      <w:r w:rsidR="00705D12">
        <w:t>d</w:t>
      </w:r>
      <w:r>
        <w:t xml:space="preserve"> a dashboard that would allow for sales associates and their managers to view relevant sales data.</w:t>
      </w:r>
    </w:p>
    <w:p w14:paraId="5C21A488" w14:textId="77777777" w:rsidR="006D4E35" w:rsidRDefault="0073099C" w:rsidP="0073099C">
      <w:pPr>
        <w:pStyle w:val="ListBullet"/>
        <w:numPr>
          <w:ilvl w:val="1"/>
          <w:numId w:val="2"/>
        </w:numPr>
      </w:pPr>
      <w:r>
        <w:t>This required quite a lot of data visualization</w:t>
      </w:r>
      <w:r w:rsidR="006D4E35">
        <w:t xml:space="preserve"> on my part using D3.js.</w:t>
      </w:r>
    </w:p>
    <w:p w14:paraId="11B1DA56" w14:textId="77777777" w:rsidR="0073099C" w:rsidRDefault="006D4E35" w:rsidP="0073099C">
      <w:pPr>
        <w:pStyle w:val="ListBullet"/>
        <w:numPr>
          <w:ilvl w:val="1"/>
          <w:numId w:val="2"/>
        </w:numPr>
      </w:pPr>
      <w:r>
        <w:t>I worked to coordinate my teammates working on the API and aggregating data.</w:t>
      </w:r>
    </w:p>
    <w:p w14:paraId="6F11E26A" w14:textId="77777777" w:rsidR="00F61982" w:rsidRDefault="00F61982" w:rsidP="00F61982">
      <w:pPr>
        <w:pStyle w:val="ListBullet"/>
      </w:pPr>
      <w:r>
        <w:t>Set up CI/CD pipelines.</w:t>
      </w:r>
    </w:p>
    <w:p w14:paraId="1C280029" w14:textId="77777777" w:rsidR="00F61982" w:rsidRDefault="00F61982" w:rsidP="00F61982">
      <w:pPr>
        <w:pStyle w:val="ListBullet"/>
      </w:pPr>
      <w:r>
        <w:t>Worked with Heroku, AWS and Azure to host a variety of applications.</w:t>
      </w:r>
    </w:p>
    <w:p w14:paraId="459ADDEA" w14:textId="77777777" w:rsidR="00F61982" w:rsidRDefault="00F61982" w:rsidP="00F61982">
      <w:pPr>
        <w:pStyle w:val="ListBullet"/>
      </w:pPr>
      <w:r>
        <w:t xml:space="preserve">Set up our git </w:t>
      </w:r>
      <w:r w:rsidR="00705D12">
        <w:t>workflow</w:t>
      </w:r>
      <w:r>
        <w:t xml:space="preserve"> and instructed my coworkers on the process.</w:t>
      </w:r>
    </w:p>
    <w:p w14:paraId="61403C9D" w14:textId="77777777" w:rsidR="00705D12" w:rsidRDefault="00705D12" w:rsidP="006D4E35"/>
    <w:p w14:paraId="2AFC794C" w14:textId="77777777" w:rsidR="00DB3129" w:rsidRDefault="00DB3129" w:rsidP="00DB3129">
      <w:proofErr w:type="spellStart"/>
      <w:r>
        <w:t>Rockval</w:t>
      </w:r>
      <w:proofErr w:type="spellEnd"/>
      <w:r>
        <w:t>, Inc.</w:t>
      </w:r>
    </w:p>
    <w:p w14:paraId="32C6232A" w14:textId="08D63348" w:rsidR="00DB3129" w:rsidRDefault="00DB3129" w:rsidP="00DB3129">
      <w:r>
        <w:t>Software Developer | 01/2020 – 03/2020</w:t>
      </w:r>
      <w:r w:rsidR="00430D7F">
        <w:t xml:space="preserve"> (Part Time)</w:t>
      </w:r>
    </w:p>
    <w:p w14:paraId="763FD1D4" w14:textId="77777777" w:rsidR="00DB3129" w:rsidRDefault="00DB3129" w:rsidP="00DB3129">
      <w:pPr>
        <w:pStyle w:val="ListBullet"/>
      </w:pPr>
      <w:r>
        <w:t>Commercial real estate management portal</w:t>
      </w:r>
    </w:p>
    <w:p w14:paraId="0961AE7A" w14:textId="77777777" w:rsidR="00DB3129" w:rsidRDefault="00DB3129" w:rsidP="00DB3129">
      <w:pPr>
        <w:pStyle w:val="ListBullet"/>
        <w:numPr>
          <w:ilvl w:val="1"/>
          <w:numId w:val="2"/>
        </w:numPr>
      </w:pPr>
      <w:r>
        <w:t>Use .NET and React.js to construct a portal enabling managers of commercial real estate to estimate fiscal wellbeing of occupying businesses.</w:t>
      </w:r>
    </w:p>
    <w:p w14:paraId="036F2690" w14:textId="77777777" w:rsidR="00DB3129" w:rsidRDefault="00DB3129" w:rsidP="00DB3129">
      <w:pPr>
        <w:pStyle w:val="ListBullet"/>
        <w:numPr>
          <w:ilvl w:val="1"/>
          <w:numId w:val="2"/>
        </w:numPr>
      </w:pPr>
      <w:r>
        <w:t>Provide a clean user interface implementing animations and responsive design.</w:t>
      </w:r>
    </w:p>
    <w:p w14:paraId="78622E5F" w14:textId="29C6E040" w:rsidR="00705D12" w:rsidRDefault="00DB3129" w:rsidP="006D4E35">
      <w:pPr>
        <w:pStyle w:val="ListBullet"/>
        <w:numPr>
          <w:ilvl w:val="1"/>
          <w:numId w:val="2"/>
        </w:numPr>
      </w:pPr>
      <w:r>
        <w:t>Create restful API running in a docker image.</w:t>
      </w:r>
    </w:p>
    <w:p w14:paraId="21C31FC6" w14:textId="77777777" w:rsidR="00705D12" w:rsidRDefault="00705D12" w:rsidP="006D4E35"/>
    <w:p w14:paraId="55A6B8BC" w14:textId="77777777" w:rsidR="006D4E35" w:rsidRDefault="006D4E35" w:rsidP="006D4E35">
      <w:r>
        <w:t>View Thought LLC</w:t>
      </w:r>
    </w:p>
    <w:p w14:paraId="7809DAE9" w14:textId="77777777" w:rsidR="006D4E35" w:rsidRDefault="006D4E35" w:rsidP="006D4E35">
      <w:r>
        <w:t>Software Developer | 07/2015 – 11/2015</w:t>
      </w:r>
    </w:p>
    <w:p w14:paraId="2D201BF3" w14:textId="77777777" w:rsidR="006D4E35" w:rsidRDefault="006D4E35" w:rsidP="006D4E35">
      <w:pPr>
        <w:pStyle w:val="ListBullet"/>
      </w:pPr>
      <w:r>
        <w:t>Purple Carrot</w:t>
      </w:r>
    </w:p>
    <w:p w14:paraId="43DD0421" w14:textId="77777777" w:rsidR="006D4E35" w:rsidRDefault="006D4E35" w:rsidP="006D4E35">
      <w:pPr>
        <w:pStyle w:val="ListBullet"/>
        <w:numPr>
          <w:ilvl w:val="1"/>
          <w:numId w:val="2"/>
        </w:numPr>
      </w:pPr>
      <w:r>
        <w:t xml:space="preserve">I built out the user interface for the </w:t>
      </w:r>
      <w:hyperlink r:id="rId9" w:history="1">
        <w:r w:rsidRPr="00723BD8">
          <w:rPr>
            <w:rStyle w:val="Hyperlink"/>
          </w:rPr>
          <w:t>https://www.purplecarrot.com</w:t>
        </w:r>
      </w:hyperlink>
      <w:r>
        <w:t>.</w:t>
      </w:r>
    </w:p>
    <w:p w14:paraId="10F45170" w14:textId="76DE56EA" w:rsidR="00A56D4C" w:rsidRDefault="00430D7F" w:rsidP="006D4E35">
      <w:pPr>
        <w:pStyle w:val="ListBullet"/>
        <w:numPr>
          <w:ilvl w:val="1"/>
          <w:numId w:val="2"/>
        </w:numPr>
      </w:pPr>
      <w:r>
        <w:t>Build out the view layer using</w:t>
      </w:r>
      <w:r w:rsidR="00A56D4C">
        <w:t xml:space="preserve"> HTML, CSS and jQuery.</w:t>
      </w:r>
    </w:p>
    <w:p w14:paraId="07E4FB4D" w14:textId="77777777" w:rsidR="006D4E35" w:rsidRDefault="006D4E35" w:rsidP="006D4E35">
      <w:pPr>
        <w:pStyle w:val="ListBullet"/>
        <w:numPr>
          <w:ilvl w:val="1"/>
          <w:numId w:val="2"/>
        </w:numPr>
      </w:pPr>
      <w:r>
        <w:t xml:space="preserve">This required integration with a </w:t>
      </w:r>
      <w:r w:rsidR="00A56D4C">
        <w:t>third-party</w:t>
      </w:r>
      <w:r>
        <w:t xml:space="preserve"> Ruby on Rails API.</w:t>
      </w:r>
    </w:p>
    <w:p w14:paraId="768962A1" w14:textId="77777777" w:rsidR="00A56D4C" w:rsidRDefault="006D4E35" w:rsidP="00A56D4C">
      <w:pPr>
        <w:pStyle w:val="ListBullet"/>
      </w:pPr>
      <w:proofErr w:type="spellStart"/>
      <w:r>
        <w:t>Aqqaluk</w:t>
      </w:r>
      <w:proofErr w:type="spellEnd"/>
      <w:r>
        <w:t xml:space="preserve"> Trust</w:t>
      </w:r>
    </w:p>
    <w:p w14:paraId="0F99BA65" w14:textId="77777777" w:rsidR="00A56D4C" w:rsidRDefault="00A56D4C" w:rsidP="00A56D4C">
      <w:pPr>
        <w:pStyle w:val="ListBullet"/>
        <w:numPr>
          <w:ilvl w:val="1"/>
          <w:numId w:val="2"/>
        </w:numPr>
      </w:pPr>
      <w:r w:rsidRPr="00A56D4C">
        <w:t xml:space="preserve">This is a consumer facing application providing information and opportunity to the </w:t>
      </w:r>
      <w:proofErr w:type="spellStart"/>
      <w:r w:rsidRPr="00A56D4C">
        <w:t>Iñupiat</w:t>
      </w:r>
      <w:proofErr w:type="spellEnd"/>
      <w:r>
        <w:t xml:space="preserve"> people of northern Alaska.</w:t>
      </w:r>
    </w:p>
    <w:p w14:paraId="17906A91" w14:textId="77777777" w:rsidR="00A56D4C" w:rsidRDefault="00A56D4C" w:rsidP="00A56D4C">
      <w:pPr>
        <w:pStyle w:val="ListBullet"/>
        <w:numPr>
          <w:ilvl w:val="1"/>
          <w:numId w:val="2"/>
        </w:numPr>
      </w:pPr>
      <w:r>
        <w:t>The application was built with Ruby on Rails.</w:t>
      </w:r>
    </w:p>
    <w:p w14:paraId="1A550728" w14:textId="77777777" w:rsidR="00705D12" w:rsidRDefault="00705D12" w:rsidP="00A56D4C"/>
    <w:p w14:paraId="4B005223" w14:textId="77777777" w:rsidR="00A56D4C" w:rsidRDefault="00A56D4C" w:rsidP="00A56D4C">
      <w:r>
        <w:t>Real Estate Supplies and Services</w:t>
      </w:r>
    </w:p>
    <w:p w14:paraId="665BE2ED" w14:textId="77777777" w:rsidR="00A56D4C" w:rsidRDefault="00A56D4C" w:rsidP="00A56D4C">
      <w:r>
        <w:t xml:space="preserve">Software Developer | 07/2014 – </w:t>
      </w:r>
      <w:r w:rsidR="00681E44">
        <w:t>07</w:t>
      </w:r>
      <w:r>
        <w:t>/2015</w:t>
      </w:r>
    </w:p>
    <w:p w14:paraId="6E1D929C" w14:textId="77777777" w:rsidR="00A56D4C" w:rsidRDefault="00681E44" w:rsidP="00A56D4C">
      <w:pPr>
        <w:pStyle w:val="ListBullet"/>
      </w:pPr>
      <w:r>
        <w:t>Ecommerce Websites</w:t>
      </w:r>
    </w:p>
    <w:p w14:paraId="7F8E55D1" w14:textId="77777777" w:rsidR="00681E44" w:rsidRDefault="00705D12" w:rsidP="00681E44">
      <w:pPr>
        <w:pStyle w:val="ListBullet"/>
        <w:numPr>
          <w:ilvl w:val="1"/>
          <w:numId w:val="2"/>
        </w:numPr>
      </w:pPr>
      <w:r>
        <w:t>B</w:t>
      </w:r>
      <w:r w:rsidR="00681E44">
        <w:t>uilt out a number of ecommerce website using the CMS Open Cart.</w:t>
      </w:r>
    </w:p>
    <w:p w14:paraId="127F298A" w14:textId="77777777" w:rsidR="00681E44" w:rsidRDefault="00705D12" w:rsidP="00681E44">
      <w:pPr>
        <w:pStyle w:val="ListBullet"/>
        <w:numPr>
          <w:ilvl w:val="1"/>
          <w:numId w:val="2"/>
        </w:numPr>
      </w:pPr>
      <w:r>
        <w:t>W</w:t>
      </w:r>
      <w:r w:rsidR="00681E44">
        <w:t>orked with Adobe Photoshop and Illustrator to provide images for the websites.</w:t>
      </w:r>
    </w:p>
    <w:p w14:paraId="33695B4A" w14:textId="77777777" w:rsidR="00681E44" w:rsidRDefault="00705D12" w:rsidP="00681E44">
      <w:pPr>
        <w:pStyle w:val="ListBullet"/>
        <w:numPr>
          <w:ilvl w:val="1"/>
          <w:numId w:val="2"/>
        </w:numPr>
      </w:pPr>
      <w:r>
        <w:t>U</w:t>
      </w:r>
      <w:r w:rsidR="00681E44">
        <w:t>sed Illustrator to create custom real estate products.</w:t>
      </w:r>
    </w:p>
    <w:p w14:paraId="6BDFFCA6" w14:textId="77777777" w:rsidR="00681E44" w:rsidRDefault="00F61982" w:rsidP="00F61982">
      <w:pPr>
        <w:pStyle w:val="ListBullet"/>
      </w:pPr>
      <w:r>
        <w:t>I hard coded our email campaigns</w:t>
      </w:r>
      <w:r>
        <w:tab/>
      </w:r>
      <w:r>
        <w:tab/>
        <w:t>.</w:t>
      </w:r>
    </w:p>
    <w:p w14:paraId="0AEC532F" w14:textId="77777777" w:rsidR="00F61982" w:rsidRDefault="00F61982" w:rsidP="00F61982">
      <w:pPr>
        <w:pStyle w:val="ListBullet"/>
      </w:pPr>
      <w:r w:rsidRPr="00F61982">
        <w:lastRenderedPageBreak/>
        <w:t>Realizing my passion for Web Development, the company acknowledged and began to utilize those skills</w:t>
      </w:r>
      <w:r>
        <w:t xml:space="preserve"> </w:t>
      </w:r>
      <w:r w:rsidRPr="00F61982">
        <w:t>on a day to day basis and I continued to learn and grow to meet company needs.</w:t>
      </w:r>
    </w:p>
    <w:p w14:paraId="273FF4B0" w14:textId="77777777" w:rsidR="00E91952" w:rsidRDefault="00E91952" w:rsidP="00E91952">
      <w:pPr>
        <w:pStyle w:val="ListBullet"/>
        <w:numPr>
          <w:ilvl w:val="0"/>
          <w:numId w:val="0"/>
        </w:numPr>
        <w:ind w:left="216" w:hanging="216"/>
      </w:pPr>
    </w:p>
    <w:p w14:paraId="5B9AC9C5" w14:textId="77777777" w:rsidR="00E91952" w:rsidRDefault="00E91952" w:rsidP="00E91952">
      <w:pPr>
        <w:pStyle w:val="ListBullet"/>
        <w:numPr>
          <w:ilvl w:val="0"/>
          <w:numId w:val="0"/>
        </w:numPr>
        <w:ind w:left="216" w:hanging="216"/>
      </w:pPr>
    </w:p>
    <w:p w14:paraId="5C3B6F7E" w14:textId="77777777" w:rsidR="00E91952" w:rsidRDefault="00E91952" w:rsidP="00E91952">
      <w:pPr>
        <w:pStyle w:val="ListBullet"/>
        <w:numPr>
          <w:ilvl w:val="0"/>
          <w:numId w:val="0"/>
        </w:numPr>
        <w:ind w:left="216" w:hanging="216"/>
      </w:pPr>
    </w:p>
    <w:p w14:paraId="775B11F8" w14:textId="77777777" w:rsidR="00E91952" w:rsidRDefault="00E91952" w:rsidP="00430D7F">
      <w:pPr>
        <w:pStyle w:val="ListBullet"/>
        <w:numPr>
          <w:ilvl w:val="0"/>
          <w:numId w:val="0"/>
        </w:numPr>
      </w:pPr>
    </w:p>
    <w:sdt>
      <w:sdtPr>
        <w:id w:val="720946933"/>
        <w:placeholder>
          <w:docPart w:val="D21B37312BA92847A3863E4D113B52C6"/>
        </w:placeholder>
        <w:temporary/>
        <w:showingPlcHdr/>
        <w15:appearance w15:val="hidden"/>
      </w:sdtPr>
      <w:sdtEndPr/>
      <w:sdtContent>
        <w:p w14:paraId="7BCD5352" w14:textId="77777777" w:rsidR="009D63A3" w:rsidRDefault="008168B2">
          <w:pPr>
            <w:pStyle w:val="Heading1"/>
          </w:pPr>
          <w:r>
            <w:t>Education</w:t>
          </w:r>
        </w:p>
      </w:sdtContent>
    </w:sdt>
    <w:p w14:paraId="0F02774A" w14:textId="77777777" w:rsidR="00AB7C56" w:rsidRDefault="00AB7C56" w:rsidP="00AB7C56">
      <w:proofErr w:type="spellStart"/>
      <w:r>
        <w:t>Wyncode</w:t>
      </w:r>
      <w:proofErr w:type="spellEnd"/>
      <w:r>
        <w:t xml:space="preserve"> Academy 2015</w:t>
      </w:r>
    </w:p>
    <w:p w14:paraId="6CA70728" w14:textId="77777777" w:rsidR="00AB7C56" w:rsidRDefault="00AB7C56" w:rsidP="00AB7C56">
      <w:pPr>
        <w:pStyle w:val="ListBullet"/>
      </w:pPr>
      <w:r w:rsidRPr="00AB7C56">
        <w:t xml:space="preserve">Primarily I was immersed in Ruby on Rails development. Along with that fundamental education went Test Driven Development, Agile Software Development and </w:t>
      </w:r>
      <w:r w:rsidR="00845C2E" w:rsidRPr="00AB7C56">
        <w:t>Object-Oriented</w:t>
      </w:r>
      <w:r w:rsidRPr="00AB7C56">
        <w:t xml:space="preserve"> Programming.</w:t>
      </w:r>
    </w:p>
    <w:p w14:paraId="5ECA68FD" w14:textId="77777777" w:rsidR="00AB7C56" w:rsidRDefault="00AB7C56" w:rsidP="00AB7C56">
      <w:pPr>
        <w:pStyle w:val="ListBullet"/>
      </w:pPr>
      <w:r>
        <w:t>My fi</w:t>
      </w:r>
      <w:r w:rsidRPr="00AB7C56">
        <w:t xml:space="preserve">elds of </w:t>
      </w:r>
      <w:r>
        <w:t>s</w:t>
      </w:r>
      <w:r w:rsidRPr="00AB7C56">
        <w:t xml:space="preserve">tudy </w:t>
      </w:r>
      <w:r>
        <w:t xml:space="preserve">were </w:t>
      </w:r>
      <w:r w:rsidRPr="00AB7C56">
        <w:t xml:space="preserve">Ruby, Ruby on Rails, JavaScript, </w:t>
      </w:r>
      <w:proofErr w:type="spellStart"/>
      <w:r w:rsidRPr="00AB7C56">
        <w:t>JQuery</w:t>
      </w:r>
      <w:proofErr w:type="spellEnd"/>
      <w:r w:rsidRPr="00AB7C56">
        <w:t xml:space="preserve">, Ajax, HTML, CSS </w:t>
      </w:r>
      <w:r>
        <w:t xml:space="preserve">and </w:t>
      </w:r>
      <w:proofErr w:type="spellStart"/>
      <w:r>
        <w:t>PostgresSQL</w:t>
      </w:r>
      <w:proofErr w:type="spellEnd"/>
      <w:r>
        <w:t>.</w:t>
      </w:r>
    </w:p>
    <w:p w14:paraId="162A9BA3" w14:textId="77777777" w:rsidR="00AB7C56" w:rsidRDefault="00CD27AE" w:rsidP="00AB7C56">
      <w:pPr>
        <w:pStyle w:val="ListBullet"/>
      </w:pPr>
      <w:r w:rsidRPr="00CD27AE">
        <w:t>Transportation Procurement</w:t>
      </w:r>
    </w:p>
    <w:p w14:paraId="7BA17B00" w14:textId="77777777" w:rsidR="00CD27AE" w:rsidRDefault="00CD27AE" w:rsidP="00CD27AE">
      <w:pPr>
        <w:pStyle w:val="ListBullet"/>
        <w:numPr>
          <w:ilvl w:val="1"/>
          <w:numId w:val="2"/>
        </w:numPr>
      </w:pPr>
      <w:r>
        <w:t>B</w:t>
      </w:r>
      <w:r w:rsidRPr="00CD27AE">
        <w:t>uilt for Cloud Logistics and we took our direction from</w:t>
      </w:r>
      <w:r>
        <w:t xml:space="preserve"> </w:t>
      </w:r>
      <w:r w:rsidRPr="00CD27AE">
        <w:t>Mark Nix, the main stake holder and CEO.</w:t>
      </w:r>
    </w:p>
    <w:p w14:paraId="7CF8B771" w14:textId="77777777" w:rsidR="00CD27AE" w:rsidRDefault="00CD27AE" w:rsidP="00CD27AE">
      <w:pPr>
        <w:pStyle w:val="ListBullet"/>
        <w:numPr>
          <w:ilvl w:val="1"/>
          <w:numId w:val="2"/>
        </w:numPr>
      </w:pPr>
      <w:r w:rsidRPr="00CD27AE">
        <w:t>We divided up our tasks based on user stories. We wrote out each user story and its more specific functionality (Behavior Driven Development), taking full advantage of</w:t>
      </w:r>
      <w:r>
        <w:t xml:space="preserve"> </w:t>
      </w:r>
      <w:r w:rsidRPr="00CD27AE">
        <w:t xml:space="preserve">git and collaborating our work on </w:t>
      </w:r>
      <w:proofErr w:type="spellStart"/>
      <w:r w:rsidRPr="00CD27AE">
        <w:t>github</w:t>
      </w:r>
      <w:proofErr w:type="spellEnd"/>
      <w:r>
        <w:t>.</w:t>
      </w:r>
    </w:p>
    <w:p w14:paraId="6CA26169" w14:textId="77777777" w:rsidR="00CD27AE" w:rsidRDefault="00CD27AE" w:rsidP="00CD27AE">
      <w:pPr>
        <w:pStyle w:val="ListBullet"/>
        <w:numPr>
          <w:ilvl w:val="1"/>
          <w:numId w:val="2"/>
        </w:numPr>
      </w:pPr>
      <w:r w:rsidRPr="00CD27AE">
        <w:t>On top of some of the fundamental construction of the Application (Database Setup and whatever MVC would be required) I built the layout of the tables, CSV exporter, RSPEC Suite and automatic e-mailer.</w:t>
      </w:r>
    </w:p>
    <w:p w14:paraId="2C7FE09F" w14:textId="77777777" w:rsidR="009D63A3" w:rsidRDefault="00CD27AE" w:rsidP="00CD27AE">
      <w:pPr>
        <w:pStyle w:val="ListBullet"/>
        <w:numPr>
          <w:ilvl w:val="1"/>
          <w:numId w:val="2"/>
        </w:numPr>
      </w:pPr>
      <w:r w:rsidRPr="00CD27AE">
        <w:t>Our Web App is designed to serve the Logistics industry. It can regi</w:t>
      </w:r>
      <w:r>
        <w:t>s</w:t>
      </w:r>
      <w:r w:rsidRPr="00CD27AE">
        <w:t>ter the bids of many competing carriers and enables shippers to choose only the specific carriers that can view the shipping lanes they have created.</w:t>
      </w:r>
    </w:p>
    <w:p w14:paraId="40D907C2" w14:textId="77777777" w:rsidR="00CD27AE" w:rsidRDefault="00CD27AE" w:rsidP="00CD27AE">
      <w:pPr>
        <w:pStyle w:val="ListBullet"/>
        <w:numPr>
          <w:ilvl w:val="0"/>
          <w:numId w:val="0"/>
        </w:numPr>
        <w:ind w:left="216" w:hanging="216"/>
      </w:pPr>
    </w:p>
    <w:p w14:paraId="610B68B4" w14:textId="77777777" w:rsidR="00CD27AE" w:rsidRDefault="00CD27AE" w:rsidP="00CD27AE">
      <w:pPr>
        <w:pStyle w:val="ListBullet"/>
        <w:numPr>
          <w:ilvl w:val="0"/>
          <w:numId w:val="0"/>
        </w:numPr>
        <w:ind w:left="216" w:hanging="216"/>
      </w:pPr>
      <w:r>
        <w:t>PC Professor</w:t>
      </w:r>
    </w:p>
    <w:p w14:paraId="0DBCA952" w14:textId="77777777" w:rsidR="00CD27AE" w:rsidRDefault="00CD27AE" w:rsidP="00CD27AE">
      <w:pPr>
        <w:pStyle w:val="ListBullet"/>
        <w:numPr>
          <w:ilvl w:val="0"/>
          <w:numId w:val="0"/>
        </w:numPr>
        <w:ind w:left="216" w:hanging="216"/>
      </w:pPr>
      <w:r>
        <w:t>Certified Web Designer | 2015</w:t>
      </w:r>
    </w:p>
    <w:p w14:paraId="19B85FCB" w14:textId="77777777" w:rsidR="00B678C3" w:rsidRDefault="00CD27AE" w:rsidP="00CD27AE">
      <w:pPr>
        <w:pStyle w:val="ListBullet"/>
      </w:pPr>
      <w:r>
        <w:t>I learned some fundamental design principles.</w:t>
      </w:r>
    </w:p>
    <w:p w14:paraId="513FC0A4" w14:textId="77777777" w:rsidR="00B678C3" w:rsidRDefault="00B678C3" w:rsidP="00CD27AE">
      <w:pPr>
        <w:pStyle w:val="ListBullet"/>
      </w:pPr>
      <w:r>
        <w:t>Improved my technique with Adobe Illustrator and Photoshop.</w:t>
      </w:r>
    </w:p>
    <w:p w14:paraId="15CE41E0" w14:textId="63036B8A" w:rsidR="00CD27AE" w:rsidRDefault="00B678C3" w:rsidP="00CD27AE">
      <w:pPr>
        <w:pStyle w:val="ListBullet"/>
      </w:pPr>
      <w:r>
        <w:t xml:space="preserve">Was educated on some </w:t>
      </w:r>
      <w:r w:rsidR="003C445E">
        <w:t>basic</w:t>
      </w:r>
      <w:r>
        <w:t xml:space="preserve"> SEO best practices.</w:t>
      </w:r>
      <w:r w:rsidR="00CD27AE">
        <w:t xml:space="preserve"> </w:t>
      </w:r>
    </w:p>
    <w:p w14:paraId="154175BC" w14:textId="0B4E76A8" w:rsidR="00FA2F37" w:rsidRDefault="00FA2F37" w:rsidP="00FA2F37">
      <w:pPr>
        <w:pStyle w:val="ListBullet"/>
        <w:numPr>
          <w:ilvl w:val="0"/>
          <w:numId w:val="0"/>
        </w:numPr>
        <w:ind w:left="216" w:hanging="216"/>
      </w:pPr>
    </w:p>
    <w:p w14:paraId="5C2AB7D6" w14:textId="6DDB7E68" w:rsidR="00FA2F37" w:rsidRDefault="00FA2F37" w:rsidP="00FA2F37">
      <w:pPr>
        <w:pStyle w:val="ListBullet"/>
        <w:numPr>
          <w:ilvl w:val="0"/>
          <w:numId w:val="0"/>
        </w:numPr>
        <w:ind w:left="216" w:hanging="216"/>
      </w:pPr>
    </w:p>
    <w:p w14:paraId="188D4AAE" w14:textId="7F76A217" w:rsidR="00FA2F37" w:rsidRDefault="00FA2F37" w:rsidP="00FA2F37">
      <w:pPr>
        <w:pStyle w:val="ListBullet"/>
        <w:numPr>
          <w:ilvl w:val="0"/>
          <w:numId w:val="0"/>
        </w:numPr>
        <w:ind w:left="216" w:hanging="216"/>
      </w:pPr>
    </w:p>
    <w:p w14:paraId="053544FE" w14:textId="67A488D5" w:rsidR="00FA2F37" w:rsidRDefault="00FA2F37" w:rsidP="00FA2F37">
      <w:pPr>
        <w:pStyle w:val="ListBullet"/>
        <w:numPr>
          <w:ilvl w:val="0"/>
          <w:numId w:val="0"/>
        </w:numPr>
        <w:ind w:left="216" w:hanging="216"/>
      </w:pPr>
    </w:p>
    <w:p w14:paraId="2E2234F0" w14:textId="7155A1B1" w:rsidR="00FA2F37" w:rsidRDefault="00FA2F37" w:rsidP="00FA2F37">
      <w:pPr>
        <w:pStyle w:val="ListBullet"/>
        <w:numPr>
          <w:ilvl w:val="0"/>
          <w:numId w:val="0"/>
        </w:numPr>
        <w:ind w:left="216" w:hanging="216"/>
      </w:pPr>
    </w:p>
    <w:p w14:paraId="7D290094" w14:textId="4AB95834" w:rsidR="00FA2F37" w:rsidRDefault="00FA2F37" w:rsidP="00FA2F37">
      <w:pPr>
        <w:pStyle w:val="ListBullet"/>
        <w:numPr>
          <w:ilvl w:val="0"/>
          <w:numId w:val="0"/>
        </w:numPr>
        <w:ind w:left="216" w:hanging="216"/>
      </w:pPr>
    </w:p>
    <w:p w14:paraId="43798CD8" w14:textId="291D1F06" w:rsidR="00430D7F" w:rsidRDefault="00430D7F" w:rsidP="00FA2F37">
      <w:pPr>
        <w:pStyle w:val="ListBullet"/>
        <w:numPr>
          <w:ilvl w:val="0"/>
          <w:numId w:val="0"/>
        </w:numPr>
        <w:ind w:left="216" w:hanging="216"/>
      </w:pPr>
    </w:p>
    <w:p w14:paraId="5D3BF9E0" w14:textId="77777777" w:rsidR="00430D7F" w:rsidRDefault="00430D7F" w:rsidP="00FA2F37">
      <w:pPr>
        <w:pStyle w:val="ListBullet"/>
        <w:numPr>
          <w:ilvl w:val="0"/>
          <w:numId w:val="0"/>
        </w:numPr>
        <w:ind w:left="216" w:hanging="216"/>
      </w:pPr>
    </w:p>
    <w:p w14:paraId="24C1F03D" w14:textId="77777777" w:rsidR="009D63A3" w:rsidRDefault="00B678C3">
      <w:pPr>
        <w:pStyle w:val="Heading1"/>
      </w:pPr>
      <w:r>
        <w:t>Skill set</w:t>
      </w:r>
    </w:p>
    <w:p w14:paraId="3F2A2109" w14:textId="5EBC7D38" w:rsidR="009D63A3" w:rsidRDefault="00B678C3" w:rsidP="00DF4EE0">
      <w:pPr>
        <w:pStyle w:val="ListBullet"/>
      </w:pPr>
      <w:r>
        <w:t xml:space="preserve">HTML, CSS, JavaScript, C#, </w:t>
      </w:r>
      <w:r w:rsidR="00DF4EE0">
        <w:t>V</w:t>
      </w:r>
      <w:r w:rsidR="003C445E">
        <w:t>ue</w:t>
      </w:r>
      <w:r w:rsidR="00DF4EE0">
        <w:t>.js,</w:t>
      </w:r>
      <w:r w:rsidR="00FA2F37">
        <w:t xml:space="preserve"> React.js,</w:t>
      </w:r>
      <w:r w:rsidR="00DF4EE0">
        <w:t xml:space="preserve"> Nuxt.js, Express.js, .NET Core, </w:t>
      </w:r>
      <w:r w:rsidR="00716E78">
        <w:t>MS</w:t>
      </w:r>
      <w:r w:rsidR="00FB19E4">
        <w:t>SQL</w:t>
      </w:r>
      <w:r w:rsidR="00716E78">
        <w:t xml:space="preserve">, </w:t>
      </w:r>
      <w:proofErr w:type="spellStart"/>
      <w:r w:rsidR="00716E78">
        <w:t>PostgresSQL</w:t>
      </w:r>
      <w:proofErr w:type="spellEnd"/>
      <w:r w:rsidR="00FA28C6">
        <w:t>, TypeScript, Next.js and Nest.js</w:t>
      </w:r>
    </w:p>
    <w:p w14:paraId="4E423E0B" w14:textId="77777777" w:rsidR="00B678C3" w:rsidRDefault="00B678C3" w:rsidP="00B678C3">
      <w:pPr>
        <w:pStyle w:val="ListBullet"/>
      </w:pPr>
      <w:r>
        <w:t>Adobe Illustrator</w:t>
      </w:r>
      <w:r w:rsidR="00845C2E">
        <w:t>,</w:t>
      </w:r>
      <w:r>
        <w:t xml:space="preserve"> Photoshop</w:t>
      </w:r>
    </w:p>
    <w:p w14:paraId="5E531BCA" w14:textId="77777777" w:rsidR="00DF4EE0" w:rsidRDefault="00B678C3" w:rsidP="00B678C3">
      <w:pPr>
        <w:pStyle w:val="ListBullet"/>
      </w:pPr>
      <w:r>
        <w:t>Git,</w:t>
      </w:r>
      <w:r w:rsidR="00DF4EE0">
        <w:t xml:space="preserve"> Team City, Azure DevOps</w:t>
      </w:r>
    </w:p>
    <w:p w14:paraId="355DEE86" w14:textId="77777777" w:rsidR="00B678C3" w:rsidRDefault="00B678C3" w:rsidP="00B678C3">
      <w:pPr>
        <w:pStyle w:val="ListBullet"/>
      </w:pPr>
      <w:r>
        <w:t>Azure</w:t>
      </w:r>
      <w:r w:rsidR="00845C2E">
        <w:t>,</w:t>
      </w:r>
      <w:r>
        <w:t xml:space="preserve"> Heroku</w:t>
      </w:r>
    </w:p>
    <w:p w14:paraId="6F9451DC" w14:textId="77777777" w:rsidR="00B678C3" w:rsidRDefault="00B678C3" w:rsidP="00B678C3">
      <w:pPr>
        <w:pStyle w:val="Heading1"/>
      </w:pPr>
      <w:r>
        <w:t>Reference</w:t>
      </w:r>
      <w:r>
        <w:tab/>
      </w:r>
    </w:p>
    <w:p w14:paraId="28155431" w14:textId="1BEB1F16" w:rsidR="00B678C3" w:rsidRDefault="00B678C3" w:rsidP="00B678C3">
      <w:pPr>
        <w:pStyle w:val="ListBullet"/>
      </w:pPr>
      <w:r>
        <w:t xml:space="preserve">Rob Scaduto | </w:t>
      </w:r>
      <w:r w:rsidR="00BA6FC8">
        <w:t xml:space="preserve">Former </w:t>
      </w:r>
      <w:r>
        <w:t>CTO | Third Wave IT |</w:t>
      </w:r>
      <w:r w:rsidR="00BA6FC8">
        <w:t xml:space="preserve"> rscaduto@developagility.com</w:t>
      </w:r>
      <w:r>
        <w:t xml:space="preserve"> | 954-401-8322</w:t>
      </w:r>
    </w:p>
    <w:p w14:paraId="554BAB99" w14:textId="45CDFC02" w:rsidR="00B678C3" w:rsidRDefault="00BA6FC8" w:rsidP="00B678C3">
      <w:pPr>
        <w:pStyle w:val="ListBullet"/>
      </w:pPr>
      <w:proofErr w:type="spellStart"/>
      <w:r>
        <w:t>Orasio</w:t>
      </w:r>
      <w:proofErr w:type="spellEnd"/>
      <w:r>
        <w:t xml:space="preserve"> Becerra</w:t>
      </w:r>
      <w:r w:rsidR="00B678C3">
        <w:t xml:space="preserve"> | </w:t>
      </w:r>
      <w:r>
        <w:t>Former CIO</w:t>
      </w:r>
      <w:r w:rsidR="00B678C3">
        <w:t xml:space="preserve"> | </w:t>
      </w:r>
      <w:r>
        <w:t>LQD Finance</w:t>
      </w:r>
      <w:r w:rsidR="00B678C3">
        <w:t xml:space="preserve"> |</w:t>
      </w:r>
      <w:r>
        <w:t xml:space="preserve"> </w:t>
      </w:r>
      <w:r w:rsidR="003510ED">
        <w:t>orasio.becerra@gmail.com</w:t>
      </w:r>
      <w:r w:rsidR="00B678C3">
        <w:t xml:space="preserve"> </w:t>
      </w:r>
      <w:r w:rsidR="009F072D">
        <w:t>|</w:t>
      </w:r>
      <w:r w:rsidR="00B678C3">
        <w:t xml:space="preserve"> </w:t>
      </w:r>
      <w:r w:rsidR="00C65D8B">
        <w:t>312-401-2233</w:t>
      </w:r>
    </w:p>
    <w:sectPr w:rsidR="00B678C3">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17631" w14:textId="77777777" w:rsidR="00A1775F" w:rsidRDefault="00A1775F">
      <w:r>
        <w:separator/>
      </w:r>
    </w:p>
  </w:endnote>
  <w:endnote w:type="continuationSeparator" w:id="0">
    <w:p w14:paraId="07CED832" w14:textId="77777777" w:rsidR="00A1775F" w:rsidRDefault="00A1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D67D6" w14:textId="77777777" w:rsidR="009D63A3" w:rsidRDefault="008168B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B6E2D" w14:textId="77777777" w:rsidR="00A1775F" w:rsidRDefault="00A1775F">
      <w:r>
        <w:separator/>
      </w:r>
    </w:p>
  </w:footnote>
  <w:footnote w:type="continuationSeparator" w:id="0">
    <w:p w14:paraId="01F17802" w14:textId="77777777" w:rsidR="00A1775F" w:rsidRDefault="00A17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E5E0E" w14:textId="77777777" w:rsidR="009D63A3" w:rsidRDefault="008168B2">
    <w:r>
      <w:rPr>
        <w:noProof/>
      </w:rPr>
      <mc:AlternateContent>
        <mc:Choice Requires="wps">
          <w:drawing>
            <wp:anchor distT="0" distB="0" distL="114300" distR="114300" simplePos="0" relativeHeight="251665408" behindDoc="1" locked="0" layoutInCell="1" allowOverlap="1" wp14:anchorId="04F5020B" wp14:editId="465C1160">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74705EF"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C3530" w14:textId="77777777" w:rsidR="009D63A3" w:rsidRDefault="008168B2">
    <w:r>
      <w:rPr>
        <w:noProof/>
      </w:rPr>
      <mc:AlternateContent>
        <mc:Choice Requires="wpg">
          <w:drawing>
            <wp:anchor distT="0" distB="0" distL="114300" distR="114300" simplePos="0" relativeHeight="251663360" behindDoc="1" locked="0" layoutInCell="1" allowOverlap="1" wp14:anchorId="55135E40" wp14:editId="631396F0">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1925F4A" w14:textId="77777777" w:rsidR="009D63A3" w:rsidRDefault="009D63A3">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5135E40"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1925F4A" w14:textId="77777777" w:rsidR="009D63A3" w:rsidRDefault="009D63A3">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E7"/>
    <w:rsid w:val="000706EB"/>
    <w:rsid w:val="000B09A7"/>
    <w:rsid w:val="000B4CE3"/>
    <w:rsid w:val="002D007A"/>
    <w:rsid w:val="003510ED"/>
    <w:rsid w:val="003C445E"/>
    <w:rsid w:val="00430D7F"/>
    <w:rsid w:val="004660CA"/>
    <w:rsid w:val="004C1C29"/>
    <w:rsid w:val="006454D9"/>
    <w:rsid w:val="00681E44"/>
    <w:rsid w:val="006D4E35"/>
    <w:rsid w:val="00705D12"/>
    <w:rsid w:val="00716E78"/>
    <w:rsid w:val="0073099C"/>
    <w:rsid w:val="00775C06"/>
    <w:rsid w:val="008168B2"/>
    <w:rsid w:val="0083442A"/>
    <w:rsid w:val="00845C2E"/>
    <w:rsid w:val="008D23D2"/>
    <w:rsid w:val="009D63A3"/>
    <w:rsid w:val="009F072D"/>
    <w:rsid w:val="00A1775F"/>
    <w:rsid w:val="00A56D4C"/>
    <w:rsid w:val="00AB7C56"/>
    <w:rsid w:val="00B44A14"/>
    <w:rsid w:val="00B678C3"/>
    <w:rsid w:val="00BA6FC8"/>
    <w:rsid w:val="00BA753A"/>
    <w:rsid w:val="00BD73D3"/>
    <w:rsid w:val="00C115E6"/>
    <w:rsid w:val="00C160E7"/>
    <w:rsid w:val="00C65D8B"/>
    <w:rsid w:val="00CC73B5"/>
    <w:rsid w:val="00CD27AE"/>
    <w:rsid w:val="00D76BD4"/>
    <w:rsid w:val="00DB3129"/>
    <w:rsid w:val="00DE25C3"/>
    <w:rsid w:val="00DF4EE0"/>
    <w:rsid w:val="00E6035F"/>
    <w:rsid w:val="00E91952"/>
    <w:rsid w:val="00F61982"/>
    <w:rsid w:val="00FA28C6"/>
    <w:rsid w:val="00FA2F37"/>
    <w:rsid w:val="00FB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FFB2"/>
  <w15:chartTrackingRefBased/>
  <w15:docId w15:val="{79B582C2-70D6-0C49-B120-DB52E2B4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4C"/>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0E0B05" w:themeColor="text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E0B05" w:themeColor="text2"/>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pPr>
    <w:rPr>
      <w:color w:val="0E0B05" w:themeColor="text2"/>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contextualSpacing/>
    </w:pPr>
    <w:rPr>
      <w:color w:val="0E0B05" w:themeColor="text2"/>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pPr>
    <w:rPr>
      <w:color w:val="0E0B05" w:themeColor="text2"/>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C160E7"/>
    <w:rPr>
      <w:color w:val="53C3C7" w:themeColor="hyperlink"/>
      <w:u w:val="single"/>
    </w:rPr>
  </w:style>
  <w:style w:type="character" w:styleId="UnresolvedMention">
    <w:name w:val="Unresolved Mention"/>
    <w:basedOn w:val="DefaultParagraphFont"/>
    <w:uiPriority w:val="99"/>
    <w:semiHidden/>
    <w:unhideWhenUsed/>
    <w:rsid w:val="00C160E7"/>
    <w:rPr>
      <w:color w:val="605E5C"/>
      <w:shd w:val="clear" w:color="auto" w:fill="E1DFDD"/>
    </w:rPr>
  </w:style>
  <w:style w:type="paragraph" w:styleId="BalloonText">
    <w:name w:val="Balloon Text"/>
    <w:basedOn w:val="Normal"/>
    <w:link w:val="BalloonTextChar"/>
    <w:uiPriority w:val="99"/>
    <w:semiHidden/>
    <w:unhideWhenUsed/>
    <w:rsid w:val="00FB19E4"/>
    <w:rPr>
      <w:sz w:val="18"/>
      <w:szCs w:val="18"/>
    </w:rPr>
  </w:style>
  <w:style w:type="character" w:customStyle="1" w:styleId="BalloonTextChar">
    <w:name w:val="Balloon Text Char"/>
    <w:basedOn w:val="DefaultParagraphFont"/>
    <w:link w:val="BalloonText"/>
    <w:uiPriority w:val="99"/>
    <w:semiHidden/>
    <w:rsid w:val="00FB19E4"/>
    <w:rPr>
      <w:rFonts w:ascii="Times New Roman" w:eastAsia="Times New Roman" w:hAnsi="Times New Roman" w:cs="Times New Roman"/>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7594">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6758">
      <w:bodyDiv w:val="1"/>
      <w:marLeft w:val="0"/>
      <w:marRight w:val="0"/>
      <w:marTop w:val="0"/>
      <w:marBottom w:val="0"/>
      <w:divBdr>
        <w:top w:val="none" w:sz="0" w:space="0" w:color="auto"/>
        <w:left w:val="none" w:sz="0" w:space="0" w:color="auto"/>
        <w:bottom w:val="none" w:sz="0" w:space="0" w:color="auto"/>
        <w:right w:val="none" w:sz="0" w:space="0" w:color="auto"/>
      </w:divBdr>
      <w:divsChild>
        <w:div w:id="2048751252">
          <w:marLeft w:val="0"/>
          <w:marRight w:val="0"/>
          <w:marTop w:val="0"/>
          <w:marBottom w:val="0"/>
          <w:divBdr>
            <w:top w:val="none" w:sz="0" w:space="0" w:color="auto"/>
            <w:left w:val="none" w:sz="0" w:space="0" w:color="auto"/>
            <w:bottom w:val="none" w:sz="0" w:space="0" w:color="auto"/>
            <w:right w:val="none" w:sz="0" w:space="0" w:color="auto"/>
          </w:divBdr>
          <w:divsChild>
            <w:div w:id="1832134355">
              <w:marLeft w:val="0"/>
              <w:marRight w:val="0"/>
              <w:marTop w:val="0"/>
              <w:marBottom w:val="0"/>
              <w:divBdr>
                <w:top w:val="none" w:sz="0" w:space="0" w:color="auto"/>
                <w:left w:val="none" w:sz="0" w:space="0" w:color="auto"/>
                <w:bottom w:val="none" w:sz="0" w:space="0" w:color="auto"/>
                <w:right w:val="none" w:sz="0" w:space="0" w:color="auto"/>
              </w:divBdr>
              <w:divsChild>
                <w:div w:id="471597683">
                  <w:marLeft w:val="0"/>
                  <w:marRight w:val="0"/>
                  <w:marTop w:val="0"/>
                  <w:marBottom w:val="0"/>
                  <w:divBdr>
                    <w:top w:val="none" w:sz="0" w:space="0" w:color="auto"/>
                    <w:left w:val="none" w:sz="0" w:space="0" w:color="auto"/>
                    <w:bottom w:val="none" w:sz="0" w:space="0" w:color="auto"/>
                    <w:right w:val="none" w:sz="0" w:space="0" w:color="auto"/>
                  </w:divBdr>
                  <w:divsChild>
                    <w:div w:id="18024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7049">
      <w:bodyDiv w:val="1"/>
      <w:marLeft w:val="0"/>
      <w:marRight w:val="0"/>
      <w:marTop w:val="0"/>
      <w:marBottom w:val="0"/>
      <w:divBdr>
        <w:top w:val="none" w:sz="0" w:space="0" w:color="auto"/>
        <w:left w:val="none" w:sz="0" w:space="0" w:color="auto"/>
        <w:bottom w:val="none" w:sz="0" w:space="0" w:color="auto"/>
        <w:right w:val="none" w:sz="0" w:space="0" w:color="auto"/>
      </w:divBdr>
      <w:divsChild>
        <w:div w:id="1896238519">
          <w:marLeft w:val="0"/>
          <w:marRight w:val="0"/>
          <w:marTop w:val="0"/>
          <w:marBottom w:val="0"/>
          <w:divBdr>
            <w:top w:val="none" w:sz="0" w:space="0" w:color="auto"/>
            <w:left w:val="none" w:sz="0" w:space="0" w:color="auto"/>
            <w:bottom w:val="none" w:sz="0" w:space="0" w:color="auto"/>
            <w:right w:val="none" w:sz="0" w:space="0" w:color="auto"/>
          </w:divBdr>
          <w:divsChild>
            <w:div w:id="660159792">
              <w:marLeft w:val="0"/>
              <w:marRight w:val="0"/>
              <w:marTop w:val="0"/>
              <w:marBottom w:val="0"/>
              <w:divBdr>
                <w:top w:val="none" w:sz="0" w:space="0" w:color="auto"/>
                <w:left w:val="none" w:sz="0" w:space="0" w:color="auto"/>
                <w:bottom w:val="none" w:sz="0" w:space="0" w:color="auto"/>
                <w:right w:val="none" w:sz="0" w:space="0" w:color="auto"/>
              </w:divBdr>
              <w:divsChild>
                <w:div w:id="1663199504">
                  <w:marLeft w:val="0"/>
                  <w:marRight w:val="0"/>
                  <w:marTop w:val="0"/>
                  <w:marBottom w:val="0"/>
                  <w:divBdr>
                    <w:top w:val="none" w:sz="0" w:space="0" w:color="auto"/>
                    <w:left w:val="none" w:sz="0" w:space="0" w:color="auto"/>
                    <w:bottom w:val="none" w:sz="0" w:space="0" w:color="auto"/>
                    <w:right w:val="none" w:sz="0" w:space="0" w:color="auto"/>
                  </w:divBdr>
                  <w:divsChild>
                    <w:div w:id="1108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bamberg199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urplecarrot.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bamberg/Library/Containers/com.microsoft.Word/Data/Library/Application%20Support/Microsoft/Office/16.0/DTS/en-US%7bEF059956-3FC7-124E-9233-D53E71034A9B%7d/%7b474479EC-0D13-F746-B6D9-A03028ACC595%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6E2E34EA43E742B554DA9091A0D233"/>
        <w:category>
          <w:name w:val="General"/>
          <w:gallery w:val="placeholder"/>
        </w:category>
        <w:types>
          <w:type w:val="bbPlcHdr"/>
        </w:types>
        <w:behaviors>
          <w:behavior w:val="content"/>
        </w:behaviors>
        <w:guid w:val="{4D686A92-90B5-9143-840C-3665744BD981}"/>
      </w:docPartPr>
      <w:docPartBody>
        <w:p w:rsidR="0086678A" w:rsidRDefault="00D475D8">
          <w:pPr>
            <w:pStyle w:val="436E2E34EA43E742B554DA9091A0D233"/>
          </w:pPr>
          <w:r>
            <w:t>Experience</w:t>
          </w:r>
        </w:p>
      </w:docPartBody>
    </w:docPart>
    <w:docPart>
      <w:docPartPr>
        <w:name w:val="D21B37312BA92847A3863E4D113B52C6"/>
        <w:category>
          <w:name w:val="General"/>
          <w:gallery w:val="placeholder"/>
        </w:category>
        <w:types>
          <w:type w:val="bbPlcHdr"/>
        </w:types>
        <w:behaviors>
          <w:behavior w:val="content"/>
        </w:behaviors>
        <w:guid w:val="{A0E45693-9723-284C-A43E-0115356A9798}"/>
      </w:docPartPr>
      <w:docPartBody>
        <w:p w:rsidR="0086678A" w:rsidRDefault="00D475D8">
          <w:pPr>
            <w:pStyle w:val="D21B37312BA92847A3863E4D113B52C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91"/>
    <w:rsid w:val="006F4A6D"/>
    <w:rsid w:val="00781B6B"/>
    <w:rsid w:val="0086678A"/>
    <w:rsid w:val="00A27831"/>
    <w:rsid w:val="00AB4F91"/>
    <w:rsid w:val="00D475D8"/>
    <w:rsid w:val="00FB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E2E34EA43E742B554DA9091A0D233">
    <w:name w:val="436E2E34EA43E742B554DA9091A0D233"/>
  </w:style>
  <w:style w:type="paragraph" w:styleId="ListBullet">
    <w:name w:val="List Bullet"/>
    <w:basedOn w:val="Normal"/>
    <w:uiPriority w:val="9"/>
    <w:qFormat/>
    <w:rsid w:val="00AB4F91"/>
    <w:pPr>
      <w:numPr>
        <w:numId w:val="1"/>
      </w:numPr>
      <w:spacing w:after="120" w:line="312" w:lineRule="auto"/>
    </w:pPr>
    <w:rPr>
      <w:rFonts w:eastAsiaTheme="minorHAnsi"/>
      <w:color w:val="7F7F7F" w:themeColor="text1" w:themeTint="80"/>
      <w:sz w:val="20"/>
      <w:szCs w:val="20"/>
      <w:lang w:eastAsia="ja-JP"/>
    </w:rPr>
  </w:style>
  <w:style w:type="paragraph" w:customStyle="1" w:styleId="D21B37312BA92847A3863E4D113B52C6">
    <w:name w:val="D21B37312BA92847A3863E4D113B5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E9542-0020-1B4A-A90E-427C41FE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{474479EC-0D13-F746-B6D9-A03028ACC595}tf10002074.dotx</Template>
  <TotalTime>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Bamberg</dc:creator>
  <cp:keywords/>
  <dc:description/>
  <cp:lastModifiedBy>John Paul Bamberg</cp:lastModifiedBy>
  <cp:revision>3</cp:revision>
  <cp:lastPrinted>2021-02-06T10:29:00Z</cp:lastPrinted>
  <dcterms:created xsi:type="dcterms:W3CDTF">2021-02-06T10:29:00Z</dcterms:created>
  <dcterms:modified xsi:type="dcterms:W3CDTF">2021-02-06T10:30:00Z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